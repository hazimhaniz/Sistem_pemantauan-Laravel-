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7A" w:rsidRDefault="009A667A" w:rsidP="009A667A">
      <w:pPr>
        <w:pStyle w:val="DocumentTitle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noProof/>
          <w:sz w:val="22"/>
        </w:rPr>
        <w:drawing>
          <wp:inline distT="0" distB="0" distL="0" distR="0">
            <wp:extent cx="1973580" cy="1478280"/>
            <wp:effectExtent l="19050" t="0" r="7620" b="0"/>
            <wp:docPr id="4" name="Picture 3" descr="jataneg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tanegar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A" w:rsidRDefault="009A667A" w:rsidP="009A667A">
      <w:pPr>
        <w:pStyle w:val="DocumentTitle"/>
        <w:rPr>
          <w:rFonts w:ascii="Times New Roman" w:hAnsi="Times New Roman"/>
          <w:sz w:val="22"/>
          <w:lang w:val="en-GB"/>
        </w:rPr>
      </w:pPr>
    </w:p>
    <w:p w:rsidR="009A667A" w:rsidRDefault="009A667A" w:rsidP="009A667A">
      <w:pPr>
        <w:pStyle w:val="DocumentTitle"/>
        <w:rPr>
          <w:rFonts w:ascii="Times New Roman" w:hAnsi="Times New Roman"/>
          <w:sz w:val="22"/>
          <w:lang w:val="en-GB"/>
        </w:rPr>
      </w:pPr>
    </w:p>
    <w:p w:rsidR="009A667A" w:rsidRDefault="009A667A" w:rsidP="009A667A">
      <w:pPr>
        <w:pStyle w:val="DocumentTitle"/>
        <w:rPr>
          <w:rFonts w:ascii="Times New Roman" w:hAnsi="Times New Roman"/>
          <w:b w:val="0"/>
          <w:bCs/>
          <w:sz w:val="22"/>
          <w:lang w:val="en-GB"/>
        </w:rPr>
      </w:pPr>
    </w:p>
    <w:p w:rsidR="009A667A" w:rsidRDefault="009A667A" w:rsidP="009A667A">
      <w:pPr>
        <w:jc w:val="center"/>
        <w:rPr>
          <w:b/>
          <w:bCs/>
          <w:sz w:val="24"/>
          <w:szCs w:val="24"/>
          <w:lang w:val="en-GB"/>
        </w:rPr>
      </w:pPr>
    </w:p>
    <w:p w:rsidR="009A667A" w:rsidRDefault="009A667A" w:rsidP="009A667A">
      <w:pPr>
        <w:jc w:val="center"/>
        <w:rPr>
          <w:b/>
          <w:bCs/>
          <w:sz w:val="24"/>
          <w:szCs w:val="24"/>
          <w:lang w:val="en-GB"/>
        </w:rPr>
      </w:pPr>
    </w:p>
    <w:p w:rsidR="009A667A" w:rsidRDefault="009A667A" w:rsidP="009A667A">
      <w:pPr>
        <w:jc w:val="center"/>
        <w:rPr>
          <w:b/>
          <w:bCs/>
          <w:sz w:val="24"/>
          <w:szCs w:val="24"/>
          <w:lang w:val="en-GB"/>
        </w:rPr>
      </w:pPr>
    </w:p>
    <w:p w:rsidR="009A667A" w:rsidRDefault="009200A6" w:rsidP="009A667A">
      <w:pPr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UJIAN PENERIMAAN PENGGUNA (F</w:t>
      </w:r>
      <w:r w:rsidR="009A667A">
        <w:rPr>
          <w:b/>
          <w:bCs/>
          <w:sz w:val="24"/>
          <w:szCs w:val="24"/>
          <w:lang w:val="en-GB"/>
        </w:rPr>
        <w:t>AT</w:t>
      </w:r>
      <w:r w:rsidR="009A667A" w:rsidRPr="00A65B93">
        <w:rPr>
          <w:b/>
          <w:bCs/>
          <w:sz w:val="24"/>
          <w:szCs w:val="24"/>
          <w:lang w:val="en-GB"/>
        </w:rPr>
        <w:t>)</w:t>
      </w:r>
    </w:p>
    <w:p w:rsidR="006123AA" w:rsidRPr="00A65B93" w:rsidRDefault="006123AA" w:rsidP="006123A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>(</w:t>
      </w:r>
      <w:r>
        <w:rPr>
          <w:rFonts w:cs="Arial"/>
          <w:b/>
          <w:sz w:val="24"/>
          <w:szCs w:val="24"/>
          <w:lang w:val="ms-MY"/>
        </w:rPr>
        <w:t>INTEGRASI BORANG ONLINE</w:t>
      </w:r>
      <w:r>
        <w:rPr>
          <w:b/>
          <w:bCs/>
          <w:sz w:val="24"/>
          <w:szCs w:val="24"/>
          <w:lang w:val="en-GB"/>
        </w:rPr>
        <w:t>)</w:t>
      </w:r>
    </w:p>
    <w:p w:rsidR="009A667A" w:rsidRDefault="009A667A" w:rsidP="009A667A">
      <w:pPr>
        <w:pStyle w:val="DocumentTitle"/>
        <w:jc w:val="left"/>
        <w:rPr>
          <w:sz w:val="24"/>
          <w:szCs w:val="24"/>
        </w:rPr>
      </w:pPr>
    </w:p>
    <w:p w:rsidR="009A667A" w:rsidRPr="00A65B93" w:rsidRDefault="00453110" w:rsidP="009A667A">
      <w:pPr>
        <w:pStyle w:val="DocumentTitle"/>
        <w:rPr>
          <w:sz w:val="24"/>
          <w:szCs w:val="24"/>
          <w:lang w:val="en-GB"/>
        </w:rPr>
      </w:pPr>
      <w:r w:rsidRPr="00453110">
        <w:rPr>
          <w:rFonts w:cs="Arial"/>
          <w:sz w:val="24"/>
          <w:szCs w:val="24"/>
          <w:lang w:val="ms-MY"/>
        </w:rPr>
        <w:t>SEBUTHARGA PEMBANGUNAN APLIKASI PENETAPAN LOKASI (INTEGRASI SISTEM EKAS DAN GIS BAGI PENETAPAN LOKASI)</w:t>
      </w:r>
    </w:p>
    <w:p w:rsidR="009A667A" w:rsidRPr="00A65B93" w:rsidRDefault="009A667A" w:rsidP="009A667A">
      <w:pPr>
        <w:rPr>
          <w:sz w:val="24"/>
          <w:szCs w:val="24"/>
          <w:lang w:val="en-GB"/>
        </w:rPr>
      </w:pPr>
    </w:p>
    <w:p w:rsidR="009A667A" w:rsidRPr="00A65B93" w:rsidRDefault="009A667A" w:rsidP="009A667A">
      <w:pPr>
        <w:rPr>
          <w:sz w:val="24"/>
          <w:szCs w:val="24"/>
          <w:lang w:val="en-GB"/>
        </w:rPr>
      </w:pPr>
    </w:p>
    <w:p w:rsidR="009A667A" w:rsidRDefault="009A667A" w:rsidP="009A667A">
      <w:pPr>
        <w:pStyle w:val="CoverInfo"/>
        <w:spacing w:before="0"/>
        <w:rPr>
          <w:szCs w:val="24"/>
          <w:lang w:val="fi-FI"/>
        </w:rPr>
      </w:pPr>
    </w:p>
    <w:p w:rsidR="009A667A" w:rsidRPr="00B65B94" w:rsidRDefault="009A667A" w:rsidP="009A667A">
      <w:pPr>
        <w:pStyle w:val="CoverInfo"/>
        <w:spacing w:before="0"/>
        <w:rPr>
          <w:szCs w:val="24"/>
          <w:lang w:val="fi-FI"/>
        </w:rPr>
      </w:pPr>
    </w:p>
    <w:p w:rsidR="009A667A" w:rsidRPr="00B65B94" w:rsidRDefault="009A667A" w:rsidP="009A667A">
      <w:pPr>
        <w:pStyle w:val="CoverInfo"/>
        <w:spacing w:before="0"/>
        <w:rPr>
          <w:szCs w:val="24"/>
          <w:lang w:val="fi-FI"/>
        </w:rPr>
      </w:pPr>
    </w:p>
    <w:p w:rsidR="009A667A" w:rsidRPr="00B65B94" w:rsidRDefault="009A667A" w:rsidP="009A667A">
      <w:pPr>
        <w:pStyle w:val="CoverInfo"/>
        <w:spacing w:before="0"/>
        <w:rPr>
          <w:szCs w:val="24"/>
          <w:lang w:val="fi-FI"/>
        </w:rPr>
      </w:pPr>
    </w:p>
    <w:p w:rsidR="009A667A" w:rsidRPr="00B65B94" w:rsidRDefault="009A667A" w:rsidP="009A667A">
      <w:pPr>
        <w:pStyle w:val="CoverInfo"/>
        <w:spacing w:before="0"/>
        <w:rPr>
          <w:szCs w:val="24"/>
          <w:lang w:val="fi-FI"/>
        </w:rPr>
      </w:pPr>
      <w:r w:rsidRPr="00B65B94">
        <w:rPr>
          <w:szCs w:val="24"/>
          <w:lang w:val="fi-FI"/>
        </w:rPr>
        <w:t>Disediakan oleh:</w:t>
      </w:r>
    </w:p>
    <w:p w:rsidR="009A667A" w:rsidRPr="00B65B94" w:rsidRDefault="009A667A" w:rsidP="009A667A">
      <w:pPr>
        <w:jc w:val="center"/>
        <w:rPr>
          <w:sz w:val="24"/>
          <w:szCs w:val="24"/>
          <w:lang w:val="fi-FI"/>
        </w:rPr>
      </w:pPr>
    </w:p>
    <w:p w:rsidR="009A667A" w:rsidRPr="0043780E" w:rsidRDefault="009A667A" w:rsidP="009A667A">
      <w:pPr>
        <w:pStyle w:val="Header"/>
        <w:jc w:val="center"/>
        <w:rPr>
          <w:b/>
          <w:bCs/>
          <w:sz w:val="24"/>
          <w:szCs w:val="24"/>
          <w:lang w:val="fi-FI"/>
        </w:rPr>
      </w:pPr>
      <w:r w:rsidRPr="0043780E">
        <w:rPr>
          <w:rFonts w:cs="TT15Dt00"/>
          <w:b/>
          <w:sz w:val="24"/>
          <w:szCs w:val="24"/>
        </w:rPr>
        <w:t>Alam Informasi Sdn. Bhd.</w:t>
      </w:r>
    </w:p>
    <w:p w:rsidR="009A667A" w:rsidRPr="002F3ACF" w:rsidRDefault="009A667A" w:rsidP="009A667A">
      <w:pPr>
        <w:pStyle w:val="Header"/>
        <w:jc w:val="center"/>
        <w:rPr>
          <w:bCs/>
          <w:sz w:val="24"/>
          <w:szCs w:val="24"/>
        </w:rPr>
      </w:pPr>
      <w:r w:rsidRPr="002F3ACF">
        <w:rPr>
          <w:bCs/>
          <w:sz w:val="24"/>
          <w:szCs w:val="24"/>
        </w:rPr>
        <w:t xml:space="preserve">Suite 3-31, 4809, CBD Perdana 2, </w:t>
      </w:r>
    </w:p>
    <w:p w:rsidR="009A667A" w:rsidRPr="002F3ACF" w:rsidRDefault="009A667A" w:rsidP="009A667A">
      <w:pPr>
        <w:pStyle w:val="Header"/>
        <w:jc w:val="center"/>
        <w:rPr>
          <w:bCs/>
          <w:sz w:val="24"/>
          <w:szCs w:val="24"/>
        </w:rPr>
      </w:pPr>
      <w:r w:rsidRPr="002F3ACF">
        <w:rPr>
          <w:bCs/>
          <w:sz w:val="24"/>
          <w:szCs w:val="24"/>
        </w:rPr>
        <w:t>Jalan Perdana Cyber 12, 63000 Cyberjaya,</w:t>
      </w:r>
    </w:p>
    <w:p w:rsidR="009A667A" w:rsidRDefault="009A667A" w:rsidP="009A667A">
      <w:pPr>
        <w:pStyle w:val="Header"/>
        <w:jc w:val="center"/>
        <w:rPr>
          <w:bCs/>
          <w:sz w:val="24"/>
          <w:szCs w:val="24"/>
        </w:rPr>
      </w:pPr>
      <w:r w:rsidRPr="002F3ACF">
        <w:rPr>
          <w:bCs/>
          <w:sz w:val="24"/>
          <w:szCs w:val="24"/>
        </w:rPr>
        <w:t>Selangor, Malaysia</w:t>
      </w:r>
    </w:p>
    <w:p w:rsidR="009A667A" w:rsidRDefault="009A667A" w:rsidP="009A667A">
      <w:pPr>
        <w:pStyle w:val="Header"/>
        <w:jc w:val="center"/>
        <w:rPr>
          <w:bCs/>
          <w:sz w:val="24"/>
          <w:szCs w:val="24"/>
        </w:rPr>
      </w:pPr>
    </w:p>
    <w:p w:rsidR="009A667A" w:rsidRDefault="009A667A" w:rsidP="009A667A">
      <w:pPr>
        <w:pStyle w:val="Header"/>
        <w:jc w:val="center"/>
        <w:rPr>
          <w:bCs/>
          <w:sz w:val="24"/>
          <w:szCs w:val="24"/>
        </w:rPr>
      </w:pPr>
    </w:p>
    <w:p w:rsidR="009A667A" w:rsidRDefault="009A667A" w:rsidP="009A667A">
      <w:pPr>
        <w:pStyle w:val="Header"/>
        <w:jc w:val="center"/>
        <w:rPr>
          <w:bCs/>
          <w:sz w:val="24"/>
          <w:szCs w:val="24"/>
        </w:rPr>
      </w:pPr>
    </w:p>
    <w:p w:rsidR="009A667A" w:rsidRDefault="009A667A" w:rsidP="009A667A">
      <w:pPr>
        <w:pStyle w:val="Header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Tarikh: </w:t>
      </w:r>
    </w:p>
    <w:p w:rsidR="00ED041D" w:rsidRDefault="00945BDA" w:rsidP="009A667A">
      <w:pPr>
        <w:pStyle w:val="Header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20/11/2020</w:t>
      </w:r>
    </w:p>
    <w:p w:rsidR="00BF6976" w:rsidRPr="00B65B94" w:rsidRDefault="00BF6976">
      <w:pPr>
        <w:pStyle w:val="BodyText"/>
        <w:rPr>
          <w:lang w:val="fi-FI"/>
        </w:rPr>
        <w:sectPr w:rsidR="00BF6976" w:rsidRPr="00B65B94" w:rsidSect="004C2378">
          <w:headerReference w:type="default" r:id="rId8"/>
          <w:footerReference w:type="even" r:id="rId9"/>
          <w:footerReference w:type="default" r:id="rId10"/>
          <w:pgSz w:w="11907" w:h="16840" w:code="9"/>
          <w:pgMar w:top="2160" w:right="1440" w:bottom="1296" w:left="1440" w:header="720" w:footer="720" w:gutter="0"/>
          <w:pgNumType w:start="1"/>
          <w:cols w:space="720"/>
        </w:sectPr>
      </w:pPr>
    </w:p>
    <w:tbl>
      <w:tblPr>
        <w:tblW w:w="14310" w:type="dxa"/>
        <w:tblInd w:w="-8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0"/>
        <w:gridCol w:w="1620"/>
        <w:gridCol w:w="2070"/>
        <w:gridCol w:w="4050"/>
        <w:gridCol w:w="540"/>
        <w:gridCol w:w="630"/>
        <w:gridCol w:w="4680"/>
      </w:tblGrid>
      <w:tr w:rsidR="00FA0350">
        <w:trPr>
          <w:cantSplit/>
          <w:trHeight w:val="278"/>
          <w:tblHeader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</w:tcPr>
          <w:p w:rsidR="00FA0350" w:rsidRPr="004C2378" w:rsidRDefault="00FA0350" w:rsidP="003003A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4C2378">
              <w:rPr>
                <w:rFonts w:ascii="Arial Narrow" w:hAnsi="Arial Narrow"/>
                <w:b/>
                <w:bCs/>
                <w:sz w:val="22"/>
                <w:szCs w:val="22"/>
              </w:rPr>
              <w:lastRenderedPageBreak/>
              <w:t>No.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</w:tcPr>
          <w:p w:rsidR="00FA0350" w:rsidRPr="004C2378" w:rsidRDefault="00A32DB1" w:rsidP="00D218DA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Function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A0350" w:rsidRPr="004C2378" w:rsidRDefault="00FA0350" w:rsidP="0061108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Sub </w:t>
            </w:r>
            <w:r w:rsidR="00A32DB1">
              <w:rPr>
                <w:rFonts w:ascii="Arial Narrow" w:hAnsi="Arial Narrow"/>
                <w:b/>
                <w:bCs/>
                <w:sz w:val="22"/>
                <w:szCs w:val="22"/>
              </w:rPr>
              <w:t>Function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A0350" w:rsidRPr="004C2378" w:rsidRDefault="00FA0350" w:rsidP="0075746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4C2378">
              <w:rPr>
                <w:rFonts w:ascii="Arial Narrow" w:hAnsi="Arial Narrow"/>
                <w:b/>
                <w:bCs/>
                <w:sz w:val="22"/>
                <w:szCs w:val="22"/>
              </w:rPr>
              <w:t>Test Procedures &amp; Task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FA0350" w:rsidRPr="004C2378" w:rsidRDefault="000B36DF" w:rsidP="00FA0350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Accepted</w:t>
            </w:r>
          </w:p>
        </w:tc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A0350" w:rsidRPr="004C2378" w:rsidRDefault="000B36DF" w:rsidP="000669E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Remark</w:t>
            </w:r>
          </w:p>
        </w:tc>
      </w:tr>
      <w:tr w:rsidR="00FA0350">
        <w:trPr>
          <w:cantSplit/>
          <w:trHeight w:val="277"/>
          <w:tblHeader/>
        </w:trPr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</w:tcPr>
          <w:p w:rsidR="00FA0350" w:rsidRPr="004C2378" w:rsidRDefault="00FA0350" w:rsidP="00D218DA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</w:tcPr>
          <w:p w:rsidR="00FA0350" w:rsidRDefault="00FA0350" w:rsidP="00D218DA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A0350" w:rsidRDefault="00FA0350" w:rsidP="0061108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A0350" w:rsidRPr="004C2378" w:rsidRDefault="00FA0350" w:rsidP="0075746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FA0350" w:rsidRPr="004C2378" w:rsidRDefault="000B36DF" w:rsidP="00FA0350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FA0350" w:rsidRPr="004C2378" w:rsidRDefault="000B36DF" w:rsidP="00FA0350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A0350" w:rsidRDefault="00FA0350" w:rsidP="000669E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7C07C9" w:rsidTr="003E7FC7">
        <w:trPr>
          <w:trHeight w:val="2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C07C9" w:rsidRPr="00DB67EA" w:rsidRDefault="007C07C9" w:rsidP="00453110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B67EA">
              <w:rPr>
                <w:rFonts w:ascii="Arial Narrow" w:hAnsi="Arial Narro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C07C9" w:rsidRPr="00DB67EA" w:rsidRDefault="00C350DD" w:rsidP="00453110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Integrasi Borang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7C9" w:rsidRPr="00DB67EA" w:rsidRDefault="007C07C9" w:rsidP="00453110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DD" w:rsidRDefault="00C350DD" w:rsidP="00C350DD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Menggunakan service aplikasi locator di dalam borang online</w:t>
            </w:r>
          </w:p>
          <w:p w:rsidR="007C07C9" w:rsidRPr="00240D80" w:rsidRDefault="007C07C9" w:rsidP="000532E9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7C9" w:rsidRPr="004C2378" w:rsidRDefault="007C07C9" w:rsidP="00D218D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FC7" w:rsidRDefault="003E7FC7" w:rsidP="003E7FC7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Pastikan cache browser dibersihkan (</w:t>
            </w:r>
            <w:r w:rsidRPr="00A363AB">
              <w:rPr>
                <w:rFonts w:ascii="Arial Narrow" w:hAnsi="Arial Narrow"/>
                <w:b/>
                <w:i/>
                <w:sz w:val="22"/>
                <w:szCs w:val="22"/>
              </w:rPr>
              <w:t>clear cache</w:t>
            </w:r>
            <w:r>
              <w:rPr>
                <w:rFonts w:ascii="Arial Narrow" w:hAnsi="Arial Narrow"/>
                <w:sz w:val="22"/>
                <w:szCs w:val="22"/>
              </w:rPr>
              <w:t>) terlebih dahulu.</w:t>
            </w:r>
          </w:p>
          <w:p w:rsidR="007C07C9" w:rsidRPr="004C2378" w:rsidRDefault="007C07C9" w:rsidP="003E7FC7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B828E4" w:rsidTr="00916DF3">
        <w:trPr>
          <w:trHeight w:val="2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8E4" w:rsidRPr="006C688D" w:rsidRDefault="00B828E4" w:rsidP="00D218DA">
            <w:pPr>
              <w:jc w:val="center"/>
              <w:rPr>
                <w:rFonts w:ascii="Arial Narrow" w:hAnsi="Arial Narrow"/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8E4" w:rsidRDefault="00B828E4" w:rsidP="00FC561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b/>
                <w:i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8E4" w:rsidRPr="004C2378" w:rsidRDefault="00B828E4" w:rsidP="00D218D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4C" w:rsidRDefault="0042324C" w:rsidP="00C350DD">
            <w:pPr>
              <w:numPr>
                <w:ilvl w:val="0"/>
                <w:numId w:val="14"/>
              </w:num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Salin fail berikut ke dalam folder yang mengandungi borang online</w:t>
            </w:r>
          </w:p>
          <w:p w:rsidR="0042324C" w:rsidRDefault="0042324C" w:rsidP="0042324C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app.js</w:t>
            </w:r>
          </w:p>
          <w:p w:rsidR="0042324C" w:rsidRDefault="0042324C" w:rsidP="0042324C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 w:rsidRPr="0042324C">
              <w:rPr>
                <w:rFonts w:ascii="Arial Narrow" w:hAnsi="Arial Narrow"/>
                <w:sz w:val="22"/>
                <w:szCs w:val="22"/>
              </w:rPr>
              <w:t>jquery-3.2.1.min.js</w:t>
            </w:r>
          </w:p>
          <w:p w:rsidR="0042324C" w:rsidRPr="0042324C" w:rsidRDefault="0042324C" w:rsidP="0042324C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 w:rsidRPr="0042324C">
              <w:rPr>
                <w:rFonts w:ascii="Arial Narrow" w:hAnsi="Arial Narrow"/>
                <w:sz w:val="22"/>
                <w:szCs w:val="22"/>
              </w:rPr>
              <w:t>index.html</w:t>
            </w:r>
          </w:p>
          <w:p w:rsidR="00C350DD" w:rsidRDefault="0042324C" w:rsidP="00C350DD">
            <w:pPr>
              <w:numPr>
                <w:ilvl w:val="0"/>
                <w:numId w:val="14"/>
              </w:num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Tambah</w:t>
            </w:r>
            <w:r w:rsidR="00C350DD"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</w:rPr>
              <w:t>code disebelah</w:t>
            </w:r>
            <w:r w:rsidR="00C350DD">
              <w:rPr>
                <w:rFonts w:ascii="Arial Narrow" w:hAnsi="Arial Narrow"/>
                <w:sz w:val="22"/>
                <w:szCs w:val="22"/>
              </w:rPr>
              <w:t xml:space="preserve"> ke dalam program/code borang online</w:t>
            </w:r>
          </w:p>
          <w:p w:rsidR="00453110" w:rsidRPr="00C62E55" w:rsidRDefault="00453110" w:rsidP="0069117D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8E4" w:rsidRPr="004C2378" w:rsidRDefault="00B828E4" w:rsidP="00D218D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8E4" w:rsidRPr="004C2378" w:rsidRDefault="00B828E4" w:rsidP="00D218D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4C" w:rsidRDefault="0042324C" w:rsidP="0042324C">
            <w:pPr>
              <w:pStyle w:val="Header"/>
              <w:rPr>
                <w:rFonts w:ascii="Arial Narrow" w:hAnsi="Arial Narrow"/>
                <w:sz w:val="22"/>
                <w:szCs w:val="22"/>
              </w:rPr>
            </w:pPr>
            <w:r w:rsidRPr="0042324C">
              <w:rPr>
                <w:rFonts w:ascii="Arial Narrow" w:hAnsi="Arial Narrow"/>
                <w:sz w:val="22"/>
                <w:szCs w:val="22"/>
              </w:rPr>
              <w:t>&lt;head&gt;</w:t>
            </w:r>
          </w:p>
          <w:p w:rsidR="0042324C" w:rsidRDefault="0042324C" w:rsidP="0042324C">
            <w:pPr>
              <w:pStyle w:val="Head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..</w:t>
            </w:r>
          </w:p>
          <w:p w:rsidR="0042324C" w:rsidRPr="0042324C" w:rsidRDefault="0042324C" w:rsidP="0042324C">
            <w:pPr>
              <w:pStyle w:val="Head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..</w:t>
            </w:r>
          </w:p>
          <w:p w:rsidR="0042324C" w:rsidRPr="00480E62" w:rsidRDefault="0042324C" w:rsidP="0042324C">
            <w:pPr>
              <w:pStyle w:val="Header"/>
              <w:rPr>
                <w:rFonts w:ascii="Arial Narrow" w:hAnsi="Arial Narrow"/>
                <w:b/>
                <w:sz w:val="22"/>
                <w:szCs w:val="22"/>
              </w:rPr>
            </w:pPr>
            <w:r w:rsidRPr="00480E62">
              <w:rPr>
                <w:rFonts w:ascii="Arial Narrow" w:hAnsi="Arial Narrow"/>
                <w:b/>
                <w:sz w:val="22"/>
                <w:szCs w:val="22"/>
              </w:rPr>
              <w:t>&lt;script src="./jquery-3.2.1.min.js"&gt;&lt;/script&gt;</w:t>
            </w:r>
          </w:p>
          <w:p w:rsidR="0042324C" w:rsidRDefault="0042324C" w:rsidP="0042324C">
            <w:pPr>
              <w:pStyle w:val="Head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..</w:t>
            </w:r>
          </w:p>
          <w:p w:rsidR="0042324C" w:rsidRPr="0042324C" w:rsidRDefault="0042324C" w:rsidP="0042324C">
            <w:pPr>
              <w:pStyle w:val="Head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..</w:t>
            </w:r>
            <w:r w:rsidRPr="0042324C">
              <w:rPr>
                <w:rFonts w:ascii="Arial Narrow" w:hAnsi="Arial Narrow"/>
                <w:sz w:val="22"/>
                <w:szCs w:val="22"/>
              </w:rPr>
              <w:t xml:space="preserve">   </w:t>
            </w:r>
          </w:p>
          <w:p w:rsidR="00B828E4" w:rsidRDefault="0042324C" w:rsidP="0042324C">
            <w:pPr>
              <w:pStyle w:val="Header"/>
              <w:rPr>
                <w:rFonts w:ascii="Arial Narrow" w:hAnsi="Arial Narrow"/>
                <w:sz w:val="22"/>
                <w:szCs w:val="22"/>
              </w:rPr>
            </w:pPr>
            <w:r w:rsidRPr="0042324C">
              <w:rPr>
                <w:rFonts w:ascii="Arial Narrow" w:hAnsi="Arial Narrow"/>
                <w:sz w:val="22"/>
                <w:szCs w:val="22"/>
              </w:rPr>
              <w:t xml:space="preserve"> &lt;/head&gt;</w:t>
            </w:r>
          </w:p>
          <w:p w:rsidR="00480E62" w:rsidRDefault="00480E62" w:rsidP="00480E62">
            <w:pPr>
              <w:pStyle w:val="Header"/>
              <w:rPr>
                <w:rFonts w:ascii="Arial Narrow" w:hAnsi="Arial Narrow"/>
                <w:sz w:val="22"/>
                <w:szCs w:val="22"/>
              </w:rPr>
            </w:pPr>
            <w:r w:rsidRPr="00480E62">
              <w:rPr>
                <w:rFonts w:ascii="Arial Narrow" w:hAnsi="Arial Narrow"/>
                <w:sz w:val="22"/>
                <w:szCs w:val="22"/>
              </w:rPr>
              <w:t>&lt;form action=" " method=" "&gt;</w:t>
            </w:r>
          </w:p>
          <w:p w:rsidR="00480E62" w:rsidRDefault="00480E62" w:rsidP="00480E62">
            <w:pPr>
              <w:pStyle w:val="Header"/>
              <w:rPr>
                <w:rFonts w:ascii="Arial Narrow" w:hAnsi="Arial Narrow"/>
                <w:b/>
                <w:sz w:val="22"/>
                <w:szCs w:val="22"/>
              </w:rPr>
            </w:pPr>
            <w:r w:rsidRPr="000956CB">
              <w:rPr>
                <w:rFonts w:ascii="Arial Narrow" w:hAnsi="Arial Narrow"/>
                <w:b/>
                <w:sz w:val="22"/>
                <w:szCs w:val="22"/>
              </w:rPr>
              <w:t>&lt;</w:t>
            </w:r>
            <w:r w:rsidR="000956CB">
              <w:rPr>
                <w:rFonts w:ascii="Arial Narrow" w:hAnsi="Arial Narrow"/>
                <w:b/>
                <w:sz w:val="22"/>
                <w:szCs w:val="22"/>
              </w:rPr>
              <w:t xml:space="preserve">!-- </w:t>
            </w:r>
            <w:r w:rsidRPr="000956CB">
              <w:rPr>
                <w:rFonts w:ascii="Arial Narrow" w:hAnsi="Arial Narrow"/>
                <w:b/>
                <w:sz w:val="22"/>
                <w:szCs w:val="22"/>
              </w:rPr>
              <w:t>ambil dari senarai field yang diperlukan dari index.html</w:t>
            </w:r>
            <w:r w:rsidR="000956CB">
              <w:rPr>
                <w:rFonts w:ascii="Arial Narrow" w:hAnsi="Arial Narrow"/>
                <w:b/>
                <w:sz w:val="22"/>
                <w:szCs w:val="22"/>
              </w:rPr>
              <w:t xml:space="preserve"> --</w:t>
            </w:r>
            <w:r w:rsidRPr="000956CB">
              <w:rPr>
                <w:rFonts w:ascii="Arial Narrow" w:hAnsi="Arial Narrow"/>
                <w:b/>
                <w:sz w:val="22"/>
                <w:szCs w:val="22"/>
              </w:rPr>
              <w:t>&gt;</w:t>
            </w:r>
          </w:p>
          <w:p w:rsidR="000956CB" w:rsidRDefault="000956CB" w:rsidP="00480E62">
            <w:pPr>
              <w:pStyle w:val="Header"/>
              <w:rPr>
                <w:rFonts w:ascii="Arial Narrow" w:hAnsi="Arial Narrow"/>
                <w:b/>
                <w:sz w:val="22"/>
                <w:szCs w:val="22"/>
              </w:rPr>
            </w:pPr>
            <w:r w:rsidRPr="000956CB">
              <w:rPr>
                <w:rFonts w:ascii="Arial Narrow" w:hAnsi="Arial Narrow"/>
                <w:b/>
                <w:sz w:val="22"/>
                <w:szCs w:val="22"/>
              </w:rPr>
              <w:t>&lt;input type="text</w:t>
            </w:r>
            <w:r>
              <w:rPr>
                <w:rFonts w:ascii="Arial Narrow" w:hAnsi="Arial Narrow"/>
                <w:b/>
                <w:sz w:val="22"/>
                <w:szCs w:val="22"/>
              </w:rPr>
              <w:t>1</w:t>
            </w:r>
            <w:r w:rsidRPr="000956CB">
              <w:rPr>
                <w:rFonts w:ascii="Arial Narrow" w:hAnsi="Arial Narrow"/>
                <w:b/>
                <w:sz w:val="22"/>
                <w:szCs w:val="22"/>
              </w:rPr>
              <w:t>"</w:t>
            </w:r>
            <w:r>
              <w:rPr>
                <w:rFonts w:ascii="Arial Narrow" w:hAnsi="Arial Narrow"/>
                <w:b/>
                <w:sz w:val="22"/>
                <w:szCs w:val="22"/>
              </w:rPr>
              <w:t>..&gt;</w:t>
            </w:r>
          </w:p>
          <w:p w:rsidR="000956CB" w:rsidRDefault="000956CB" w:rsidP="000956CB">
            <w:pPr>
              <w:pStyle w:val="Header"/>
              <w:rPr>
                <w:rFonts w:ascii="Arial Narrow" w:hAnsi="Arial Narrow"/>
                <w:b/>
                <w:sz w:val="22"/>
                <w:szCs w:val="22"/>
              </w:rPr>
            </w:pPr>
            <w:r w:rsidRPr="000956CB">
              <w:rPr>
                <w:rFonts w:ascii="Arial Narrow" w:hAnsi="Arial Narrow"/>
                <w:b/>
                <w:sz w:val="22"/>
                <w:szCs w:val="22"/>
              </w:rPr>
              <w:t>&lt;input type="text</w:t>
            </w:r>
            <w:r>
              <w:rPr>
                <w:rFonts w:ascii="Arial Narrow" w:hAnsi="Arial Narrow"/>
                <w:b/>
                <w:sz w:val="22"/>
                <w:szCs w:val="22"/>
              </w:rPr>
              <w:t>2</w:t>
            </w:r>
            <w:r w:rsidRPr="000956CB">
              <w:rPr>
                <w:rFonts w:ascii="Arial Narrow" w:hAnsi="Arial Narrow"/>
                <w:b/>
                <w:sz w:val="22"/>
                <w:szCs w:val="22"/>
              </w:rPr>
              <w:t>"</w:t>
            </w:r>
            <w:r>
              <w:rPr>
                <w:rFonts w:ascii="Arial Narrow" w:hAnsi="Arial Narrow"/>
                <w:b/>
                <w:sz w:val="22"/>
                <w:szCs w:val="22"/>
              </w:rPr>
              <w:t>..&gt;</w:t>
            </w:r>
          </w:p>
          <w:p w:rsidR="00480E62" w:rsidRDefault="000956CB" w:rsidP="00480E62">
            <w:pPr>
              <w:pStyle w:val="Header"/>
              <w:rPr>
                <w:rFonts w:ascii="Arial Narrow" w:hAnsi="Arial Narrow"/>
                <w:b/>
                <w:sz w:val="22"/>
                <w:szCs w:val="22"/>
              </w:rPr>
            </w:pPr>
            <w:r w:rsidRPr="000956CB">
              <w:rPr>
                <w:rFonts w:ascii="Arial Narrow" w:hAnsi="Arial Narrow"/>
                <w:b/>
                <w:sz w:val="22"/>
                <w:szCs w:val="22"/>
              </w:rPr>
              <w:t>&lt;input type="button" value="</w:t>
            </w:r>
            <w:r w:rsidR="00485308">
              <w:rPr>
                <w:rFonts w:ascii="Arial Narrow" w:hAnsi="Arial Narrow"/>
                <w:b/>
                <w:sz w:val="22"/>
                <w:szCs w:val="22"/>
              </w:rPr>
              <w:t>Cari</w:t>
            </w:r>
            <w:r w:rsidR="00156DF5">
              <w:rPr>
                <w:rFonts w:ascii="Arial Narrow" w:hAnsi="Arial Narrow"/>
                <w:b/>
                <w:sz w:val="22"/>
                <w:szCs w:val="22"/>
              </w:rPr>
              <w:t>" id="geobutton"</w:t>
            </w:r>
            <w:r w:rsidRPr="000956CB">
              <w:rPr>
                <w:rFonts w:ascii="Arial Narrow" w:hAnsi="Arial Narrow"/>
                <w:b/>
                <w:sz w:val="22"/>
                <w:szCs w:val="22"/>
              </w:rPr>
              <w:t>&gt;</w:t>
            </w:r>
          </w:p>
          <w:p w:rsidR="00156DF5" w:rsidRDefault="00156DF5" w:rsidP="00480E62">
            <w:pPr>
              <w:pStyle w:val="Head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&lt;script src="./app</w:t>
            </w:r>
            <w:r w:rsidRPr="00156DF5">
              <w:rPr>
                <w:rFonts w:ascii="Arial Narrow" w:hAnsi="Arial Narrow"/>
                <w:b/>
                <w:sz w:val="22"/>
                <w:szCs w:val="22"/>
              </w:rPr>
              <w:t>.js"&gt;&lt;/script&gt;</w:t>
            </w:r>
          </w:p>
          <w:p w:rsidR="00B03ED2" w:rsidRDefault="00B03ED2" w:rsidP="00480E62">
            <w:pPr>
              <w:pStyle w:val="Head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..</w:t>
            </w:r>
          </w:p>
          <w:p w:rsidR="00B03ED2" w:rsidRDefault="00B03ED2" w:rsidP="00480E62">
            <w:pPr>
              <w:pStyle w:val="Head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..</w:t>
            </w:r>
          </w:p>
          <w:p w:rsidR="00B03ED2" w:rsidRDefault="00B03ED2" w:rsidP="00B03ED2">
            <w:pPr>
              <w:pStyle w:val="Header"/>
              <w:rPr>
                <w:rFonts w:ascii="Arial Narrow" w:hAnsi="Arial Narrow"/>
                <w:sz w:val="22"/>
                <w:szCs w:val="22"/>
              </w:rPr>
            </w:pPr>
            <w:r w:rsidRPr="00B03ED2">
              <w:rPr>
                <w:rFonts w:ascii="Arial Narrow" w:hAnsi="Arial Narrow"/>
                <w:sz w:val="22"/>
                <w:szCs w:val="22"/>
              </w:rPr>
              <w:t>&lt;input type="text</w:t>
            </w:r>
            <w:r>
              <w:rPr>
                <w:rFonts w:ascii="Arial Narrow" w:hAnsi="Arial Narrow"/>
                <w:sz w:val="22"/>
                <w:szCs w:val="22"/>
              </w:rPr>
              <w:t>3</w:t>
            </w:r>
            <w:r w:rsidRPr="00B03ED2">
              <w:rPr>
                <w:rFonts w:ascii="Arial Narrow" w:hAnsi="Arial Narrow"/>
                <w:sz w:val="22"/>
                <w:szCs w:val="22"/>
              </w:rPr>
              <w:t>"..&gt;</w:t>
            </w:r>
          </w:p>
          <w:p w:rsidR="00B03ED2" w:rsidRDefault="00B03ED2" w:rsidP="00B03ED2">
            <w:pPr>
              <w:pStyle w:val="Header"/>
              <w:rPr>
                <w:rFonts w:ascii="Arial Narrow" w:hAnsi="Arial Narrow"/>
                <w:sz w:val="22"/>
                <w:szCs w:val="22"/>
              </w:rPr>
            </w:pPr>
            <w:r w:rsidRPr="00B03ED2">
              <w:rPr>
                <w:rFonts w:ascii="Arial Narrow" w:hAnsi="Arial Narrow"/>
                <w:sz w:val="22"/>
                <w:szCs w:val="22"/>
              </w:rPr>
              <w:t>&lt;input type="text</w:t>
            </w:r>
            <w:r>
              <w:rPr>
                <w:rFonts w:ascii="Arial Narrow" w:hAnsi="Arial Narrow"/>
                <w:sz w:val="22"/>
                <w:szCs w:val="22"/>
              </w:rPr>
              <w:t>4</w:t>
            </w:r>
            <w:r w:rsidRPr="00B03ED2">
              <w:rPr>
                <w:rFonts w:ascii="Arial Narrow" w:hAnsi="Arial Narrow"/>
                <w:sz w:val="22"/>
                <w:szCs w:val="22"/>
              </w:rPr>
              <w:t>"..&gt;</w:t>
            </w:r>
          </w:p>
          <w:p w:rsidR="00955844" w:rsidRPr="00955844" w:rsidRDefault="00955844" w:rsidP="00955844">
            <w:pPr>
              <w:pStyle w:val="Header"/>
              <w:rPr>
                <w:rFonts w:ascii="Arial Narrow" w:hAnsi="Arial Narrow"/>
                <w:sz w:val="22"/>
                <w:szCs w:val="22"/>
              </w:rPr>
            </w:pPr>
            <w:r w:rsidRPr="00955844">
              <w:rPr>
                <w:rFonts w:ascii="Arial Narrow" w:hAnsi="Arial Narrow"/>
                <w:sz w:val="22"/>
                <w:szCs w:val="22"/>
              </w:rPr>
              <w:t>&lt;input type="submit" value="Submit" &gt;</w:t>
            </w:r>
          </w:p>
          <w:p w:rsidR="00B03ED2" w:rsidRPr="00B03ED2" w:rsidRDefault="00955844" w:rsidP="00955844">
            <w:pPr>
              <w:pStyle w:val="Header"/>
              <w:rPr>
                <w:rFonts w:ascii="Arial Narrow" w:hAnsi="Arial Narrow"/>
                <w:sz w:val="22"/>
                <w:szCs w:val="22"/>
              </w:rPr>
            </w:pPr>
            <w:r w:rsidRPr="00955844">
              <w:rPr>
                <w:rFonts w:ascii="Arial Narrow" w:hAnsi="Arial Narrow"/>
                <w:sz w:val="22"/>
                <w:szCs w:val="22"/>
              </w:rPr>
              <w:t>&lt;/form&gt;</w:t>
            </w:r>
          </w:p>
          <w:p w:rsidR="00B03ED2" w:rsidRPr="00B03ED2" w:rsidRDefault="00B03ED2" w:rsidP="00B03ED2">
            <w:pPr>
              <w:pStyle w:val="Header"/>
              <w:rPr>
                <w:rFonts w:ascii="Arial Narrow" w:hAnsi="Arial Narrow"/>
                <w:sz w:val="22"/>
                <w:szCs w:val="22"/>
              </w:rPr>
            </w:pPr>
          </w:p>
          <w:p w:rsidR="00B03ED2" w:rsidRPr="000956CB" w:rsidRDefault="00B03ED2" w:rsidP="00480E62">
            <w:pPr>
              <w:pStyle w:val="Head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480E62" w:rsidRPr="004C2378" w:rsidRDefault="00480E62" w:rsidP="00480E62">
            <w:pPr>
              <w:pStyle w:val="Head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C07C9" w:rsidTr="00B5199E">
        <w:trPr>
          <w:trHeight w:val="368"/>
        </w:trPr>
        <w:tc>
          <w:tcPr>
            <w:tcW w:w="143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C07C9" w:rsidRPr="004C2378" w:rsidRDefault="007C07C9" w:rsidP="00D218D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44228" w:rsidTr="00F661B0">
        <w:trPr>
          <w:trHeight w:val="3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44228" w:rsidRPr="00DB67EA" w:rsidRDefault="00344228" w:rsidP="004C237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B67EA">
              <w:rPr>
                <w:rFonts w:ascii="Arial Narrow" w:hAnsi="Arial Narro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44228" w:rsidRPr="00DB67EA" w:rsidRDefault="00344228" w:rsidP="00FC561A">
            <w:pPr>
              <w:rPr>
                <w:rFonts w:ascii="Arial Narrow" w:hAnsi="Arial Narrow"/>
                <w:sz w:val="22"/>
                <w:szCs w:val="22"/>
              </w:rPr>
            </w:pPr>
            <w:r w:rsidRPr="00DB67EA">
              <w:rPr>
                <w:rFonts w:ascii="Arial Narrow" w:hAnsi="Arial Narrow"/>
                <w:b/>
                <w:sz w:val="22"/>
                <w:szCs w:val="22"/>
              </w:rPr>
              <w:t>Paparan</w:t>
            </w:r>
            <w:r w:rsidR="0054653C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Pr="00DB67EA">
              <w:rPr>
                <w:rFonts w:ascii="Arial Narrow" w:hAnsi="Arial Narrow"/>
                <w:b/>
                <w:sz w:val="22"/>
                <w:szCs w:val="22"/>
              </w:rPr>
              <w:t>Locator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228" w:rsidRPr="00DB67EA" w:rsidRDefault="00344228" w:rsidP="00D218DA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228" w:rsidRPr="00240D80" w:rsidRDefault="0078358E" w:rsidP="00B43E7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Membuka A</w:t>
            </w:r>
            <w:r w:rsidR="00344228" w:rsidRPr="00240D80">
              <w:rPr>
                <w:rFonts w:ascii="Arial Narrow" w:hAnsi="Arial Narrow"/>
                <w:sz w:val="22"/>
                <w:szCs w:val="22"/>
              </w:rPr>
              <w:t>plikasi Locator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228" w:rsidRPr="004C2378" w:rsidRDefault="00344228" w:rsidP="00D218D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228" w:rsidRDefault="00344228" w:rsidP="00251B33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Pastikan Browser telah membenarkan 'Pop-up Windows'</w:t>
            </w:r>
            <w:r w:rsidR="002862E1">
              <w:rPr>
                <w:rFonts w:ascii="Arial Narrow" w:hAnsi="Arial Narrow"/>
                <w:sz w:val="22"/>
                <w:szCs w:val="22"/>
              </w:rPr>
              <w:t xml:space="preserve"> (</w:t>
            </w:r>
            <w:r w:rsidR="002862E1" w:rsidRPr="009D1643">
              <w:rPr>
                <w:rFonts w:ascii="Arial Narrow" w:hAnsi="Arial Narrow"/>
                <w:b/>
                <w:i/>
                <w:sz w:val="22"/>
                <w:szCs w:val="22"/>
              </w:rPr>
              <w:t>Allow Pop-up Windows</w:t>
            </w:r>
            <w:r w:rsidR="002862E1">
              <w:rPr>
                <w:rFonts w:ascii="Arial Narrow" w:hAnsi="Arial Narrow"/>
                <w:sz w:val="22"/>
                <w:szCs w:val="22"/>
              </w:rPr>
              <w:t>)</w:t>
            </w:r>
          </w:p>
          <w:p w:rsidR="00344228" w:rsidRPr="004C2378" w:rsidRDefault="00344228" w:rsidP="00D218DA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D3AD2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D3AD2" w:rsidRPr="004C2378" w:rsidRDefault="001D3AD2" w:rsidP="004C2378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3AD2" w:rsidRPr="004C2378" w:rsidRDefault="001D3AD2" w:rsidP="00A318E0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D2" w:rsidRDefault="001D3AD2" w:rsidP="003E22A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ACE" w:rsidRDefault="00CA2DA1" w:rsidP="00997ACE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Borang Online</w:t>
            </w:r>
            <w:r w:rsidR="00997ACE">
              <w:rPr>
                <w:rFonts w:ascii="Arial Narrow" w:hAnsi="Arial Narrow"/>
                <w:sz w:val="22"/>
                <w:szCs w:val="22"/>
              </w:rPr>
              <w:t xml:space="preserve"> → </w:t>
            </w:r>
            <w:r>
              <w:rPr>
                <w:rFonts w:ascii="Arial Narrow" w:hAnsi="Arial Narrow"/>
                <w:sz w:val="22"/>
                <w:szCs w:val="22"/>
              </w:rPr>
              <w:t xml:space="preserve">Klik </w:t>
            </w:r>
            <w:r w:rsidR="00BA1ACD">
              <w:rPr>
                <w:rFonts w:ascii="Arial Narrow" w:hAnsi="Arial Narrow"/>
                <w:sz w:val="22"/>
                <w:szCs w:val="22"/>
              </w:rPr>
              <w:t xml:space="preserve">Butang </w:t>
            </w:r>
            <w:r w:rsidR="00485308">
              <w:rPr>
                <w:rFonts w:ascii="Arial Narrow" w:hAnsi="Arial Narrow"/>
                <w:b/>
                <w:sz w:val="22"/>
                <w:szCs w:val="22"/>
              </w:rPr>
              <w:t>Cari</w:t>
            </w:r>
          </w:p>
          <w:p w:rsidR="001D3AD2" w:rsidRDefault="005A00EB" w:rsidP="001A438E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Satu Aplikasi L</w:t>
            </w:r>
            <w:r w:rsidR="00CA2DA1">
              <w:rPr>
                <w:rFonts w:ascii="Arial Narrow" w:hAnsi="Arial Narrow"/>
                <w:sz w:val="22"/>
                <w:szCs w:val="22"/>
              </w:rPr>
              <w:t>ocator dalam bentuk Pop-up windows akan dipaparkan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D2" w:rsidRPr="004C2378" w:rsidRDefault="001D3AD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D2" w:rsidRPr="004C2378" w:rsidRDefault="001D3AD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801" w:rsidRPr="00A95801" w:rsidRDefault="00A95801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44228" w:rsidTr="004B7263">
        <w:trPr>
          <w:trHeight w:val="368"/>
        </w:trPr>
        <w:tc>
          <w:tcPr>
            <w:tcW w:w="143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44228" w:rsidRPr="00A95801" w:rsidRDefault="00344228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44228" w:rsidTr="00DA4080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44228" w:rsidRPr="004C2378" w:rsidRDefault="00344228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44228" w:rsidRPr="00935DB6" w:rsidRDefault="00344228" w:rsidP="00B277FA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35DB6">
              <w:rPr>
                <w:rFonts w:ascii="Arial Narrow" w:hAnsi="Arial Narrow"/>
                <w:b/>
                <w:sz w:val="22"/>
                <w:szCs w:val="22"/>
              </w:rPr>
              <w:t>Paparan Basemap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228" w:rsidRPr="00935DB6" w:rsidRDefault="00344228" w:rsidP="00B277F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228" w:rsidRPr="00240D80" w:rsidRDefault="00344228" w:rsidP="00CA2DA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 w:rsidRPr="00240D80">
              <w:rPr>
                <w:rFonts w:ascii="Arial Narrow" w:hAnsi="Arial Narrow"/>
                <w:sz w:val="22"/>
                <w:szCs w:val="22"/>
              </w:rPr>
              <w:t>Memilih paparan basemap gallery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228" w:rsidRPr="004C2378" w:rsidRDefault="00344228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228" w:rsidRPr="00A95801" w:rsidRDefault="00344228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B67EA" w:rsidTr="00B277F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B67EA" w:rsidRPr="004C2378" w:rsidRDefault="00DB67EA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B67EA" w:rsidRPr="004C2378" w:rsidRDefault="00DB67EA" w:rsidP="00B277F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7EA" w:rsidRDefault="00DB67EA" w:rsidP="00B277F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7EA" w:rsidRDefault="007162BF" w:rsidP="00B277FA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Klik ik</w:t>
            </w:r>
            <w:r w:rsidR="00B277FA">
              <w:rPr>
                <w:rFonts w:ascii="Arial Narrow" w:hAnsi="Arial Narrow"/>
                <w:sz w:val="22"/>
                <w:szCs w:val="22"/>
              </w:rPr>
              <w:t>on</w:t>
            </w:r>
            <w:r w:rsidR="00CE78FF"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>
                  <wp:extent cx="256540" cy="269875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2"/>
                <w:szCs w:val="22"/>
              </w:rPr>
              <w:t xml:space="preserve"> disebelah kanan</w:t>
            </w:r>
          </w:p>
          <w:p w:rsidR="00CE78FF" w:rsidRDefault="00CE78FF" w:rsidP="00B277FA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Pilih basemap yang diingini</w:t>
            </w:r>
          </w:p>
          <w:p w:rsidR="00753EBF" w:rsidRDefault="00753EBF" w:rsidP="00B277FA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Paparan basemap akan bertukar kepada pilihan tadi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7EA" w:rsidRPr="004C2378" w:rsidRDefault="00DB67EA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7EA" w:rsidRPr="004C2378" w:rsidRDefault="00DB67EA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7EA" w:rsidRPr="00A95801" w:rsidRDefault="00DB67EA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44228" w:rsidTr="00EA7F26">
        <w:trPr>
          <w:trHeight w:val="368"/>
        </w:trPr>
        <w:tc>
          <w:tcPr>
            <w:tcW w:w="143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44228" w:rsidRPr="00A95801" w:rsidRDefault="00344228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F0062" w:rsidTr="002A36D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0062" w:rsidRPr="004C2378" w:rsidRDefault="00FF0062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0062" w:rsidRPr="004C2378" w:rsidRDefault="00FF0062" w:rsidP="00B277FA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Paparan Lapisan Peta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062" w:rsidRDefault="00FF0062" w:rsidP="00B277F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062" w:rsidRDefault="00FF0062" w:rsidP="00935DB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Memaparkan lapisan-lapisan p</w:t>
            </w:r>
            <w:r w:rsidR="00B04FB9">
              <w:rPr>
                <w:rFonts w:ascii="Arial Narrow" w:hAnsi="Arial Narrow"/>
                <w:sz w:val="22"/>
                <w:szCs w:val="22"/>
              </w:rPr>
              <w:t xml:space="preserve">eta bagi membantu </w:t>
            </w:r>
            <w:r>
              <w:rPr>
                <w:rFonts w:ascii="Arial Narrow" w:hAnsi="Arial Narrow"/>
                <w:sz w:val="22"/>
                <w:szCs w:val="22"/>
              </w:rPr>
              <w:t>carian lokasi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062" w:rsidRPr="004C2378" w:rsidRDefault="00FF006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062" w:rsidRPr="00A95801" w:rsidRDefault="00FF006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B67EA" w:rsidTr="00B277F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B67EA" w:rsidRPr="004C2378" w:rsidRDefault="00DB67EA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B67EA" w:rsidRPr="004C2378" w:rsidRDefault="00DB67EA" w:rsidP="00B277F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7EA" w:rsidRDefault="00DB67EA" w:rsidP="00B277F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DB6" w:rsidRDefault="00935DB6" w:rsidP="00935DB6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Klik ikon 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>
                  <wp:extent cx="269875" cy="249555"/>
                  <wp:effectExtent l="19050" t="0" r="0" b="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2"/>
                <w:szCs w:val="22"/>
              </w:rPr>
              <w:t xml:space="preserve"> disebelah kanan</w:t>
            </w:r>
          </w:p>
          <w:p w:rsidR="00935DB6" w:rsidRDefault="00935DB6" w:rsidP="00935DB6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Tandakan </w:t>
            </w:r>
            <w:r w:rsidRPr="00385C55">
              <w:rPr>
                <w:rFonts w:ascii="Arial Narrow" w:hAnsi="Arial Narrow"/>
                <w:b/>
                <w:sz w:val="22"/>
                <w:szCs w:val="22"/>
              </w:rPr>
              <w:t>√</w:t>
            </w:r>
            <w:r>
              <w:rPr>
                <w:rFonts w:ascii="Arial Narrow" w:hAnsi="Arial Narrow"/>
                <w:sz w:val="22"/>
                <w:szCs w:val="22"/>
              </w:rPr>
              <w:t xml:space="preserve">  lapisan peta yang diingini</w:t>
            </w:r>
          </w:p>
          <w:p w:rsidR="00DB67EA" w:rsidRPr="00935DB6" w:rsidRDefault="00935DB6" w:rsidP="00935DB6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 w:rsidRPr="00935DB6">
              <w:rPr>
                <w:rFonts w:ascii="Arial Narrow" w:hAnsi="Arial Narrow"/>
                <w:sz w:val="22"/>
                <w:szCs w:val="22"/>
              </w:rPr>
              <w:t>Lapisan peta yang dipilih akan dipaparkan diatas basemap.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7EA" w:rsidRPr="004C2378" w:rsidRDefault="00DB67EA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7EA" w:rsidRPr="004C2378" w:rsidRDefault="00DB67EA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7EA" w:rsidRPr="00A95801" w:rsidRDefault="00DB67EA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411E43" w:rsidTr="00B277F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11E43" w:rsidRPr="004C2378" w:rsidRDefault="00411E43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11E43" w:rsidRPr="004C2378" w:rsidRDefault="00411E43" w:rsidP="00B277F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E43" w:rsidRDefault="00411E43" w:rsidP="00B277F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E43" w:rsidRDefault="00411E43" w:rsidP="00411E4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E43" w:rsidRPr="004C2378" w:rsidRDefault="00411E43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E43" w:rsidRPr="004C2378" w:rsidRDefault="00411E43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E43" w:rsidRPr="00A95801" w:rsidRDefault="00411E43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411E43" w:rsidTr="00B277F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11E43" w:rsidRPr="004C2378" w:rsidRDefault="001F1976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11E43" w:rsidRPr="004C2378" w:rsidRDefault="00E71A9B" w:rsidP="00B277FA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Find My Location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E43" w:rsidRDefault="00411E43" w:rsidP="00B277F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E43" w:rsidRDefault="00B7783A" w:rsidP="00E71A9B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K</w:t>
            </w:r>
            <w:r w:rsidR="00E71A9B">
              <w:rPr>
                <w:rFonts w:ascii="Arial Narrow" w:hAnsi="Arial Narrow"/>
                <w:sz w:val="22"/>
                <w:szCs w:val="22"/>
              </w:rPr>
              <w:t xml:space="preserve">lik ikon </w:t>
            </w:r>
            <w:r w:rsidR="00E71A9B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>
                  <wp:extent cx="251114" cy="255804"/>
                  <wp:effectExtent l="1905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14" cy="255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783A" w:rsidRDefault="00B7783A" w:rsidP="00E71A9B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Sekiranya keluar Pop-up browser untuk kebenaran akses lokasi, klik </w:t>
            </w:r>
            <w:r w:rsidRPr="00B7783A">
              <w:rPr>
                <w:rFonts w:ascii="Arial Narrow" w:hAnsi="Arial Narrow"/>
                <w:i/>
                <w:sz w:val="22"/>
                <w:szCs w:val="22"/>
              </w:rPr>
              <w:t>Allow Location Access</w:t>
            </w:r>
          </w:p>
          <w:p w:rsidR="00B7783A" w:rsidRDefault="00954808" w:rsidP="00E71A9B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Satu point akan ditunjukkan di atas peta lokasi anda berada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E43" w:rsidRPr="004C2378" w:rsidRDefault="00411E43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E43" w:rsidRPr="004C2378" w:rsidRDefault="00411E43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E43" w:rsidRPr="00A95801" w:rsidRDefault="00CA264B" w:rsidP="00CB3D25">
            <w:pPr>
              <w:rPr>
                <w:rFonts w:ascii="Arial Narrow" w:hAnsi="Arial Narrow"/>
                <w:sz w:val="22"/>
                <w:szCs w:val="22"/>
              </w:rPr>
            </w:pPr>
            <w:r w:rsidRPr="00CA264B">
              <w:rPr>
                <w:rFonts w:ascii="Arial Narrow" w:hAnsi="Arial Narrow"/>
                <w:sz w:val="22"/>
                <w:szCs w:val="22"/>
              </w:rPr>
              <w:t>Bagi penggunaan desktop/notebook</w:t>
            </w:r>
            <w:r>
              <w:rPr>
                <w:rFonts w:ascii="Arial Narrow" w:hAnsi="Arial Narrow"/>
                <w:sz w:val="22"/>
                <w:szCs w:val="22"/>
              </w:rPr>
              <w:t>,</w:t>
            </w:r>
            <w:r w:rsidRPr="00CA264B">
              <w:rPr>
                <w:rFonts w:ascii="Arial Narrow" w:hAnsi="Arial Narrow"/>
                <w:sz w:val="22"/>
                <w:szCs w:val="22"/>
              </w:rPr>
              <w:t xml:space="preserve"> ketepatan lokasi akan menjadi kurang tepat kerana bergantung kepada bacaan lokasi peranti rangkaian </w:t>
            </w:r>
            <w:r w:rsidR="00CB3D25">
              <w:rPr>
                <w:rFonts w:ascii="Arial Narrow" w:hAnsi="Arial Narrow"/>
                <w:sz w:val="22"/>
                <w:szCs w:val="22"/>
              </w:rPr>
              <w:t>yang berhampiran.</w:t>
            </w:r>
          </w:p>
        </w:tc>
      </w:tr>
      <w:tr w:rsidR="0038441D" w:rsidTr="00D76FD0">
        <w:trPr>
          <w:trHeight w:val="368"/>
        </w:trPr>
        <w:tc>
          <w:tcPr>
            <w:tcW w:w="143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441D" w:rsidRPr="00A95801" w:rsidRDefault="0038441D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50260" w:rsidTr="007067F7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0260" w:rsidRPr="004C2378" w:rsidRDefault="001F1976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0260" w:rsidRPr="004C2378" w:rsidRDefault="00150260" w:rsidP="00B277FA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Carian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60" w:rsidRPr="00A235B2" w:rsidRDefault="00150260" w:rsidP="00B277F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  <w:r w:rsidRPr="00A235B2">
              <w:rPr>
                <w:rFonts w:ascii="Arial Narrow" w:hAnsi="Arial Narrow"/>
                <w:b/>
                <w:sz w:val="22"/>
                <w:szCs w:val="22"/>
              </w:rPr>
              <w:t>Find address or place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60" w:rsidRDefault="00150260" w:rsidP="00B9363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Membua</w:t>
            </w:r>
            <w:r w:rsidR="00B9363D">
              <w:rPr>
                <w:rFonts w:ascii="Arial Narrow" w:hAnsi="Arial Narrow"/>
                <w:sz w:val="22"/>
                <w:szCs w:val="22"/>
              </w:rPr>
              <w:t>t carian lokasi berdasarkan Nama Tempat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B9363D">
              <w:rPr>
                <w:rFonts w:ascii="Arial Narrow" w:hAnsi="Arial Narrow"/>
                <w:sz w:val="22"/>
                <w:szCs w:val="22"/>
              </w:rPr>
              <w:t>/ Nama P</w:t>
            </w:r>
            <w:r>
              <w:rPr>
                <w:rFonts w:ascii="Arial Narrow" w:hAnsi="Arial Narrow"/>
                <w:sz w:val="22"/>
                <w:szCs w:val="22"/>
              </w:rPr>
              <w:t>remis</w:t>
            </w:r>
            <w:r w:rsidR="00B9363D">
              <w:rPr>
                <w:rFonts w:ascii="Arial Narrow" w:hAnsi="Arial Narrow"/>
                <w:sz w:val="22"/>
                <w:szCs w:val="22"/>
              </w:rPr>
              <w:t xml:space="preserve"> / Alamat Premis / Laporan EIA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60" w:rsidRPr="004C2378" w:rsidRDefault="00150260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60" w:rsidRPr="00A95801" w:rsidRDefault="00150260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40A42" w:rsidTr="00B277F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40A42" w:rsidRPr="004C2378" w:rsidRDefault="00240A42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40A42" w:rsidRPr="004C2378" w:rsidRDefault="00240A42" w:rsidP="00B277F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A42" w:rsidRDefault="00240A42" w:rsidP="00B277F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A42" w:rsidRDefault="00935C09" w:rsidP="00935C09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Masukkan nama tempat di dalam kotak </w:t>
            </w:r>
            <w:r w:rsidRPr="000107C5">
              <w:rPr>
                <w:rFonts w:ascii="Arial Narrow" w:hAnsi="Arial Narrow"/>
                <w:b/>
                <w:i/>
                <w:sz w:val="22"/>
                <w:szCs w:val="22"/>
              </w:rPr>
              <w:t>Find address or place</w:t>
            </w:r>
          </w:p>
          <w:p w:rsidR="00935C09" w:rsidRDefault="00935C09" w:rsidP="00935C09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Sekiranya ada cadangan lokasi yang diberikan (</w:t>
            </w:r>
            <w:r w:rsidRPr="00243361">
              <w:rPr>
                <w:rFonts w:ascii="Arial Narrow" w:hAnsi="Arial Narrow"/>
                <w:i/>
                <w:sz w:val="22"/>
                <w:szCs w:val="22"/>
              </w:rPr>
              <w:t>drop down list</w:t>
            </w:r>
            <w:r>
              <w:rPr>
                <w:rFonts w:ascii="Arial Narrow" w:hAnsi="Arial Narrow"/>
                <w:sz w:val="22"/>
                <w:szCs w:val="22"/>
              </w:rPr>
              <w:t>), pilih lokasi yang betul/berhampiran</w:t>
            </w:r>
            <w:r w:rsidR="00C17D54">
              <w:rPr>
                <w:rFonts w:ascii="Arial Narrow" w:hAnsi="Arial Narrow"/>
                <w:sz w:val="22"/>
                <w:szCs w:val="22"/>
              </w:rPr>
              <w:t xml:space="preserve"> atau klik ikon </w:t>
            </w:r>
            <w:r w:rsidR="00086CF9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>
                  <wp:extent cx="285750" cy="241823"/>
                  <wp:effectExtent l="1905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2" cy="241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86CF9">
              <w:rPr>
                <w:rFonts w:ascii="Arial Narrow" w:hAnsi="Arial Narrow"/>
                <w:sz w:val="22"/>
                <w:szCs w:val="22"/>
              </w:rPr>
              <w:t xml:space="preserve"> untuk carian</w:t>
            </w:r>
          </w:p>
          <w:p w:rsidR="00935C09" w:rsidRDefault="00935C09" w:rsidP="002D5E51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Satu Marker akan dipaparkan diatas peta berdasarkan </w:t>
            </w:r>
            <w:r w:rsidR="00FA501C">
              <w:rPr>
                <w:rFonts w:ascii="Arial Narrow" w:hAnsi="Arial Narrow"/>
                <w:sz w:val="22"/>
                <w:szCs w:val="22"/>
              </w:rPr>
              <w:t>carian</w:t>
            </w:r>
            <w:r>
              <w:rPr>
                <w:rFonts w:ascii="Arial Narrow" w:hAnsi="Arial Narrow"/>
                <w:sz w:val="22"/>
                <w:szCs w:val="22"/>
              </w:rPr>
              <w:t xml:space="preserve"> lokasi tadi</w:t>
            </w:r>
          </w:p>
          <w:p w:rsidR="00EA4909" w:rsidRDefault="00055C84" w:rsidP="002D5E51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 w:rsidRPr="00055C84">
              <w:rPr>
                <w:rFonts w:ascii="Arial Narrow" w:hAnsi="Arial Narrow"/>
                <w:i/>
                <w:sz w:val="22"/>
                <w:szCs w:val="22"/>
              </w:rPr>
              <w:t>Click - hold - release</w:t>
            </w:r>
            <w:r>
              <w:rPr>
                <w:rFonts w:ascii="Arial Narrow" w:hAnsi="Arial Narrow"/>
                <w:sz w:val="22"/>
                <w:szCs w:val="22"/>
              </w:rPr>
              <w:t xml:space="preserve"> tetikus untuk gerakkan Marker ke tempat yang baru dan </w:t>
            </w:r>
            <w:r w:rsidRPr="00055C84">
              <w:rPr>
                <w:rFonts w:ascii="Arial Narrow" w:hAnsi="Arial Narrow"/>
                <w:i/>
                <w:sz w:val="22"/>
                <w:szCs w:val="22"/>
              </w:rPr>
              <w:t>Click</w:t>
            </w:r>
            <w:r>
              <w:rPr>
                <w:rFonts w:ascii="Arial Narrow" w:hAnsi="Arial Narrow"/>
                <w:sz w:val="22"/>
                <w:szCs w:val="22"/>
              </w:rPr>
              <w:t xml:space="preserve"> Marker sekali lagi untuk tetapkan lokasi yang baru </w:t>
            </w:r>
          </w:p>
          <w:p w:rsidR="00150260" w:rsidRPr="002D5E51" w:rsidRDefault="00150260" w:rsidP="0015026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A42" w:rsidRPr="004C2378" w:rsidRDefault="00240A4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A42" w:rsidRPr="004C2378" w:rsidRDefault="00240A4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A42" w:rsidRPr="00A95801" w:rsidRDefault="00C85ADF" w:rsidP="0061108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Contoh Nama P</w:t>
            </w:r>
            <w:r w:rsidR="004C348B">
              <w:rPr>
                <w:rFonts w:ascii="Arial Narrow" w:hAnsi="Arial Narrow"/>
                <w:sz w:val="22"/>
                <w:szCs w:val="22"/>
              </w:rPr>
              <w:t xml:space="preserve">remis : </w:t>
            </w:r>
            <w:r w:rsidR="004C348B" w:rsidRPr="004C348B">
              <w:rPr>
                <w:rFonts w:ascii="Arial Narrow" w:hAnsi="Arial Narrow"/>
                <w:sz w:val="22"/>
                <w:szCs w:val="22"/>
              </w:rPr>
              <w:t>D-ONE Metal Sdn Bhd</w:t>
            </w:r>
          </w:p>
        </w:tc>
      </w:tr>
      <w:tr w:rsidR="00240A42" w:rsidTr="00B277F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40A42" w:rsidRPr="004C2378" w:rsidRDefault="00240A42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40A42" w:rsidRPr="004C2378" w:rsidRDefault="00240A42" w:rsidP="00B277F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A42" w:rsidRPr="004F5B0D" w:rsidRDefault="002D5E51" w:rsidP="00B277F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4F5B0D">
              <w:rPr>
                <w:rFonts w:ascii="Arial Narrow" w:hAnsi="Arial Narrow"/>
                <w:b/>
                <w:sz w:val="22"/>
                <w:szCs w:val="22"/>
              </w:rPr>
              <w:t>Zoom to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A42" w:rsidRDefault="002D5E51" w:rsidP="002D5E51">
            <w:pPr>
              <w:pStyle w:val="Header"/>
              <w:numPr>
                <w:ilvl w:val="0"/>
                <w:numId w:val="29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Klik </w:t>
            </w:r>
            <w:r w:rsidRPr="004F5B0D">
              <w:rPr>
                <w:rFonts w:ascii="Arial Narrow" w:hAnsi="Arial Narrow"/>
                <w:b/>
                <w:sz w:val="22"/>
                <w:szCs w:val="22"/>
              </w:rPr>
              <w:t>Zoom to</w:t>
            </w:r>
            <w:r>
              <w:rPr>
                <w:rFonts w:ascii="Arial Narrow" w:hAnsi="Arial Narrow"/>
                <w:sz w:val="22"/>
                <w:szCs w:val="22"/>
              </w:rPr>
              <w:t xml:space="preserve"> untuk melihat paparan dengan lebih dekat</w:t>
            </w:r>
          </w:p>
          <w:p w:rsidR="00150260" w:rsidRDefault="00150260" w:rsidP="0015026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A42" w:rsidRPr="004C2378" w:rsidRDefault="00240A4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A42" w:rsidRPr="004C2378" w:rsidRDefault="00240A4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A42" w:rsidRPr="00A95801" w:rsidRDefault="00240A4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35C09" w:rsidTr="00B277F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5C09" w:rsidRPr="004C2378" w:rsidRDefault="00935C09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5C09" w:rsidRPr="004C2378" w:rsidRDefault="00935C09" w:rsidP="00B277F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C09" w:rsidRPr="004F5B0D" w:rsidRDefault="002D5E51" w:rsidP="00B277F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4F5B0D">
              <w:rPr>
                <w:rFonts w:ascii="Arial Narrow" w:hAnsi="Arial Narrow"/>
                <w:b/>
                <w:sz w:val="22"/>
                <w:szCs w:val="22"/>
              </w:rPr>
              <w:t>Street view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C09" w:rsidRDefault="002D5E51" w:rsidP="002D5E51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Klik </w:t>
            </w:r>
            <w:r w:rsidRPr="004F5B0D">
              <w:rPr>
                <w:rFonts w:ascii="Arial Narrow" w:hAnsi="Arial Narrow"/>
                <w:b/>
                <w:sz w:val="22"/>
                <w:szCs w:val="22"/>
              </w:rPr>
              <w:t>Street view</w:t>
            </w:r>
            <w:r>
              <w:rPr>
                <w:rFonts w:ascii="Arial Narrow" w:hAnsi="Arial Narrow"/>
                <w:sz w:val="22"/>
                <w:szCs w:val="22"/>
              </w:rPr>
              <w:t xml:space="preserve"> untuk melihat gambaran sekeliling di lokasi (</w:t>
            </w:r>
            <w:r w:rsidR="00861005">
              <w:rPr>
                <w:rFonts w:ascii="Arial Narrow" w:hAnsi="Arial Narrow"/>
                <w:sz w:val="22"/>
                <w:szCs w:val="22"/>
              </w:rPr>
              <w:t>bergantung kepada kewujudan dan keberadaan data dan servis Google Street View</w:t>
            </w:r>
            <w:r>
              <w:rPr>
                <w:rFonts w:ascii="Arial Narrow" w:hAnsi="Arial Narrow"/>
                <w:sz w:val="22"/>
                <w:szCs w:val="22"/>
              </w:rPr>
              <w:t>)</w:t>
            </w:r>
          </w:p>
          <w:p w:rsidR="00150260" w:rsidRDefault="00150260" w:rsidP="0015026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C09" w:rsidRPr="004C2378" w:rsidRDefault="00935C09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C09" w:rsidRPr="004C2378" w:rsidRDefault="00935C09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C09" w:rsidRPr="00A95801" w:rsidRDefault="00935C09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35C09" w:rsidTr="00B277F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5C09" w:rsidRPr="004C2378" w:rsidRDefault="00935C09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5C09" w:rsidRPr="004C2378" w:rsidRDefault="00935C09" w:rsidP="00B277F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C09" w:rsidRPr="004F5B0D" w:rsidRDefault="00677090" w:rsidP="00B277F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4F5B0D">
              <w:rPr>
                <w:rFonts w:ascii="Arial Narrow" w:hAnsi="Arial Narrow"/>
                <w:b/>
                <w:sz w:val="22"/>
                <w:szCs w:val="22"/>
              </w:rPr>
              <w:t>Location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C09" w:rsidRDefault="00677090" w:rsidP="00677090">
            <w:pPr>
              <w:pStyle w:val="Header"/>
              <w:numPr>
                <w:ilvl w:val="0"/>
                <w:numId w:val="31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Klik </w:t>
            </w:r>
            <w:r w:rsidRPr="00D80E09">
              <w:rPr>
                <w:rFonts w:ascii="Arial Narrow" w:hAnsi="Arial Narrow"/>
                <w:b/>
                <w:sz w:val="22"/>
                <w:szCs w:val="22"/>
              </w:rPr>
              <w:t>Location</w:t>
            </w:r>
          </w:p>
          <w:p w:rsidR="00677090" w:rsidRDefault="00677090" w:rsidP="00677090">
            <w:pPr>
              <w:pStyle w:val="Header"/>
              <w:numPr>
                <w:ilvl w:val="0"/>
                <w:numId w:val="31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Maklumat lokasi akan dipaparkan berasaskan kod dan nama</w:t>
            </w:r>
          </w:p>
          <w:p w:rsidR="009E2676" w:rsidRDefault="009E2676" w:rsidP="00677090">
            <w:pPr>
              <w:pStyle w:val="Header"/>
              <w:numPr>
                <w:ilvl w:val="0"/>
                <w:numId w:val="31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Klik </w:t>
            </w:r>
            <w:r w:rsidRPr="00D80E09">
              <w:rPr>
                <w:rFonts w:ascii="Arial Narrow" w:hAnsi="Arial Narrow"/>
                <w:b/>
                <w:sz w:val="22"/>
                <w:szCs w:val="22"/>
              </w:rPr>
              <w:t>Export json</w:t>
            </w:r>
            <w:r>
              <w:rPr>
                <w:rFonts w:ascii="Arial Narrow" w:hAnsi="Arial Narrow"/>
                <w:sz w:val="22"/>
                <w:szCs w:val="22"/>
              </w:rPr>
              <w:t xml:space="preserve"> untuk simpan maklumat lokasi dalam bentuk JSON</w:t>
            </w:r>
          </w:p>
          <w:p w:rsidR="009E2676" w:rsidRDefault="009E2676" w:rsidP="00677090">
            <w:pPr>
              <w:pStyle w:val="Header"/>
              <w:numPr>
                <w:ilvl w:val="0"/>
                <w:numId w:val="31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Klik </w:t>
            </w:r>
            <w:r w:rsidRPr="00D80E09">
              <w:rPr>
                <w:rFonts w:ascii="Arial Narrow" w:hAnsi="Arial Narrow"/>
                <w:b/>
                <w:sz w:val="22"/>
                <w:szCs w:val="22"/>
              </w:rPr>
              <w:t>Export csv</w:t>
            </w:r>
            <w:r>
              <w:rPr>
                <w:rFonts w:ascii="Arial Narrow" w:hAnsi="Arial Narrow"/>
                <w:sz w:val="22"/>
                <w:szCs w:val="22"/>
              </w:rPr>
              <w:t xml:space="preserve"> untuk simpan maklumat lokasi dalam bentuk excel</w:t>
            </w:r>
          </w:p>
          <w:p w:rsidR="009E2676" w:rsidRPr="00677090" w:rsidRDefault="009E2676" w:rsidP="00677090">
            <w:pPr>
              <w:pStyle w:val="Header"/>
              <w:numPr>
                <w:ilvl w:val="0"/>
                <w:numId w:val="31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Klik </w:t>
            </w:r>
            <w:r w:rsidRPr="00D80E09">
              <w:rPr>
                <w:rFonts w:ascii="Arial Narrow" w:hAnsi="Arial Narrow"/>
                <w:b/>
                <w:sz w:val="22"/>
                <w:szCs w:val="22"/>
              </w:rPr>
              <w:t>Tetapkan Lokasi &amp; Tutup</w:t>
            </w:r>
            <w:r>
              <w:rPr>
                <w:rFonts w:ascii="Arial Narrow" w:hAnsi="Arial Narrow"/>
                <w:sz w:val="22"/>
                <w:szCs w:val="22"/>
              </w:rPr>
              <w:t xml:space="preserve"> untuk hantar maklumat lokasi ke borang online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C09" w:rsidRPr="004C2378" w:rsidRDefault="00935C09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C09" w:rsidRPr="004C2378" w:rsidRDefault="00935C09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C09" w:rsidRPr="00A95801" w:rsidRDefault="00935C09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F7223" w:rsidTr="00B277F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F7223" w:rsidRPr="004C2378" w:rsidRDefault="00DF7223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F7223" w:rsidRPr="004C2378" w:rsidRDefault="00DF7223" w:rsidP="00B277F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223" w:rsidRPr="004F5B0D" w:rsidRDefault="00DF7223" w:rsidP="00B277F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223" w:rsidRDefault="00DF7223" w:rsidP="00DF722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223" w:rsidRPr="004C2378" w:rsidRDefault="00DF7223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223" w:rsidRPr="004C2378" w:rsidRDefault="00DF7223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223" w:rsidRPr="00A95801" w:rsidRDefault="00DF7223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50260" w:rsidTr="000B4717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0260" w:rsidRPr="004C2378" w:rsidRDefault="00150260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0260" w:rsidRPr="004C2378" w:rsidRDefault="00150260" w:rsidP="00B277F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60" w:rsidRPr="00A235B2" w:rsidRDefault="00150260" w:rsidP="004F4727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Latitude &amp; Longitude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60" w:rsidRDefault="00150260" w:rsidP="004F4727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Membuat carian lokasi berdasarkan </w:t>
            </w:r>
            <w:r w:rsidRPr="00DB0A44">
              <w:rPr>
                <w:rFonts w:ascii="Arial Narrow" w:hAnsi="Arial Narrow"/>
                <w:sz w:val="22"/>
                <w:szCs w:val="22"/>
              </w:rPr>
              <w:t>Latitude dan Longitude.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60" w:rsidRPr="004C2378" w:rsidRDefault="00150260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60" w:rsidRPr="00A95801" w:rsidRDefault="00150260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B0A44" w:rsidTr="00B277F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B0A44" w:rsidRPr="004C2378" w:rsidRDefault="00DB0A44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B0A44" w:rsidRPr="004C2378" w:rsidRDefault="00DB0A44" w:rsidP="00B277F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A44" w:rsidRDefault="00DB0A44" w:rsidP="00B277F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60" w:rsidRDefault="00150260" w:rsidP="00150260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Masukkan latitude (cth: </w:t>
            </w:r>
            <w:r w:rsidRPr="007D1A82">
              <w:rPr>
                <w:rFonts w:ascii="Arial Narrow" w:hAnsi="Arial Narrow"/>
                <w:sz w:val="22"/>
                <w:szCs w:val="22"/>
              </w:rPr>
              <w:t>3.112362</w:t>
            </w:r>
            <w:r>
              <w:rPr>
                <w:rFonts w:ascii="Arial Narrow" w:hAnsi="Arial Narrow"/>
                <w:sz w:val="22"/>
                <w:szCs w:val="22"/>
              </w:rPr>
              <w:t>)</w:t>
            </w:r>
          </w:p>
          <w:p w:rsidR="00150260" w:rsidRDefault="00150260" w:rsidP="00150260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Masukkan longitute (cth: </w:t>
            </w:r>
            <w:r w:rsidRPr="007D1A82">
              <w:rPr>
                <w:rFonts w:ascii="Arial Narrow" w:hAnsi="Arial Narrow"/>
                <w:sz w:val="22"/>
                <w:szCs w:val="22"/>
              </w:rPr>
              <w:t>101.635241</w:t>
            </w:r>
            <w:r>
              <w:rPr>
                <w:rFonts w:ascii="Arial Narrow" w:hAnsi="Arial Narrow"/>
                <w:sz w:val="22"/>
                <w:szCs w:val="22"/>
              </w:rPr>
              <w:t>)</w:t>
            </w:r>
          </w:p>
          <w:p w:rsidR="00150260" w:rsidRDefault="00150260" w:rsidP="00150260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Klik  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>
                  <wp:extent cx="374015" cy="276860"/>
                  <wp:effectExtent l="19050" t="0" r="6985" b="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0A44" w:rsidRPr="00150260" w:rsidRDefault="00150260" w:rsidP="00150260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 w:rsidRPr="00150260">
              <w:rPr>
                <w:rFonts w:ascii="Arial Narrow" w:hAnsi="Arial Narrow"/>
                <w:sz w:val="22"/>
                <w:szCs w:val="22"/>
              </w:rPr>
              <w:t>Satu Marker akan dipaparkan diatas peta berdasarkan carian tadi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A44" w:rsidRPr="004C2378" w:rsidRDefault="00DB0A44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A44" w:rsidRPr="004C2378" w:rsidRDefault="00DB0A44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5" w:rsidRDefault="004C3985" w:rsidP="004C398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Latitude: </w:t>
            </w:r>
            <w:r w:rsidRPr="007D1A82">
              <w:rPr>
                <w:rFonts w:ascii="Arial Narrow" w:hAnsi="Arial Narrow"/>
                <w:sz w:val="22"/>
                <w:szCs w:val="22"/>
              </w:rPr>
              <w:t>3.112362</w:t>
            </w:r>
          </w:p>
          <w:p w:rsidR="004C3985" w:rsidRDefault="004C3985" w:rsidP="004C398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Longitude: </w:t>
            </w:r>
            <w:r w:rsidRPr="007D1A82">
              <w:rPr>
                <w:rFonts w:ascii="Arial Narrow" w:hAnsi="Arial Narrow"/>
                <w:sz w:val="22"/>
                <w:szCs w:val="22"/>
              </w:rPr>
              <w:t>101.635241</w:t>
            </w:r>
          </w:p>
          <w:p w:rsidR="00DB0A44" w:rsidRPr="00A95801" w:rsidRDefault="00DB0A44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F1972" w:rsidTr="00B277F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1972" w:rsidRPr="004C2378" w:rsidRDefault="00FF1972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1972" w:rsidRPr="004C2378" w:rsidRDefault="00FF1972" w:rsidP="00B277F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972" w:rsidRDefault="00FF1972" w:rsidP="00B277F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972" w:rsidRDefault="00FF1972" w:rsidP="00FF19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972" w:rsidRPr="004C2378" w:rsidRDefault="00FF197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972" w:rsidRPr="004C2378" w:rsidRDefault="00FF197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972" w:rsidRPr="00A95801" w:rsidRDefault="00FF197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F1972" w:rsidTr="00B277F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1972" w:rsidRPr="004C2378" w:rsidRDefault="00D36489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1972" w:rsidRPr="004C2378" w:rsidRDefault="00FF1972" w:rsidP="00B277FA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Kemaskini Maklumat Lokasi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972" w:rsidRDefault="00FF1972" w:rsidP="00B277F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972" w:rsidRDefault="00FF1972" w:rsidP="00FF19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Mengemaskini maklumat lokasi melalui borang yang mempunyai maklumat sedia ada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972" w:rsidRPr="004C2378" w:rsidRDefault="00FF197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972" w:rsidRPr="004C2378" w:rsidRDefault="00FF197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972" w:rsidRDefault="00E2141E" w:rsidP="0061108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Tujuan fungsi ini adalah untuk mengemaskini maklumat sedai ada dengan maklumat yang lebih tepat. Oleh itu, untuk ujian ini, kita akan m</w:t>
            </w:r>
            <w:r w:rsidR="00FF1972">
              <w:rPr>
                <w:rFonts w:ascii="Arial Narrow" w:hAnsi="Arial Narrow"/>
                <w:sz w:val="22"/>
                <w:szCs w:val="22"/>
              </w:rPr>
              <w:t xml:space="preserve">enggunakan borang online yang </w:t>
            </w:r>
            <w:r w:rsidR="00B6017C">
              <w:rPr>
                <w:rFonts w:ascii="Arial Narrow" w:hAnsi="Arial Narrow"/>
                <w:sz w:val="22"/>
                <w:szCs w:val="22"/>
              </w:rPr>
              <w:t>telah dikonfigur</w:t>
            </w:r>
            <w:r w:rsidR="00FF1972">
              <w:rPr>
                <w:rFonts w:ascii="Arial Narrow" w:hAnsi="Arial Narrow"/>
                <w:sz w:val="22"/>
                <w:szCs w:val="22"/>
              </w:rPr>
              <w:t xml:space="preserve"> dengan memasukkan latitude dan longitude dibawah </w:t>
            </w:r>
            <w:r>
              <w:rPr>
                <w:rFonts w:ascii="Arial Narrow" w:hAnsi="Arial Narrow"/>
                <w:sz w:val="22"/>
                <w:szCs w:val="22"/>
              </w:rPr>
              <w:t xml:space="preserve">(dengan anggapan ini adalah data sedia ada) </w:t>
            </w:r>
            <w:r w:rsidR="00FF1972">
              <w:rPr>
                <w:rFonts w:ascii="Arial Narrow" w:hAnsi="Arial Narrow"/>
                <w:sz w:val="22"/>
                <w:szCs w:val="22"/>
              </w:rPr>
              <w:t>untuk mendapatkan maklumat lain daripada aplikasi locator.</w:t>
            </w:r>
          </w:p>
          <w:p w:rsidR="00FF1972" w:rsidRPr="00A95801" w:rsidRDefault="00FF1972" w:rsidP="005475B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F1972" w:rsidTr="00B277F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1972" w:rsidRPr="004C2378" w:rsidRDefault="00FF1972" w:rsidP="00B277F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1972" w:rsidRPr="004C2378" w:rsidRDefault="00FF1972" w:rsidP="00B277F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972" w:rsidRDefault="00FF1972" w:rsidP="00B277FA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75A" w:rsidRDefault="00C561F7" w:rsidP="000B4627">
            <w:pPr>
              <w:numPr>
                <w:ilvl w:val="0"/>
                <w:numId w:val="33"/>
              </w:num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Buka </w:t>
            </w:r>
            <w:r w:rsidR="000B4627">
              <w:rPr>
                <w:rFonts w:ascii="Arial Narrow" w:hAnsi="Arial Narrow"/>
                <w:sz w:val="22"/>
                <w:szCs w:val="22"/>
              </w:rPr>
              <w:t>borang online tadi</w:t>
            </w:r>
          </w:p>
          <w:p w:rsidR="00C561F7" w:rsidRDefault="00C561F7" w:rsidP="00C561F7">
            <w:pPr>
              <w:pStyle w:val="Header"/>
              <w:numPr>
                <w:ilvl w:val="0"/>
                <w:numId w:val="33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Masukkan Latitude dan Longitude yang diberi </w:t>
            </w:r>
          </w:p>
          <w:p w:rsidR="0056677B" w:rsidRDefault="00C561F7" w:rsidP="0056677B">
            <w:pPr>
              <w:pStyle w:val="Header"/>
              <w:numPr>
                <w:ilvl w:val="0"/>
                <w:numId w:val="33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Klik </w:t>
            </w:r>
            <w:r w:rsidRPr="00E62391">
              <w:rPr>
                <w:rFonts w:ascii="Arial Narrow" w:hAnsi="Arial Narrow"/>
                <w:b/>
                <w:sz w:val="22"/>
                <w:szCs w:val="22"/>
              </w:rPr>
              <w:t>Cari</w:t>
            </w:r>
          </w:p>
          <w:p w:rsidR="00C561F7" w:rsidRDefault="0056677B" w:rsidP="00A236C3">
            <w:pPr>
              <w:pStyle w:val="Header"/>
              <w:numPr>
                <w:ilvl w:val="0"/>
                <w:numId w:val="33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 w:rsidRPr="0056677B">
              <w:rPr>
                <w:rFonts w:ascii="Arial Narrow" w:hAnsi="Arial Narrow"/>
                <w:sz w:val="22"/>
                <w:szCs w:val="22"/>
              </w:rPr>
              <w:t xml:space="preserve">Satu Marker akan dipaparkan diatas peta berdasarkan </w:t>
            </w:r>
            <w:r w:rsidR="00A236C3">
              <w:rPr>
                <w:rFonts w:ascii="Arial Narrow" w:hAnsi="Arial Narrow"/>
                <w:sz w:val="22"/>
                <w:szCs w:val="22"/>
              </w:rPr>
              <w:t>carian</w:t>
            </w:r>
            <w:r w:rsidRPr="0056677B">
              <w:rPr>
                <w:rFonts w:ascii="Arial Narrow" w:hAnsi="Arial Narrow"/>
                <w:sz w:val="22"/>
                <w:szCs w:val="22"/>
              </w:rPr>
              <w:t xml:space="preserve"> tadi</w:t>
            </w:r>
          </w:p>
          <w:p w:rsidR="00000FCE" w:rsidRDefault="00000FCE" w:rsidP="00000FCE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 w:rsidRPr="00055C84">
              <w:rPr>
                <w:rFonts w:ascii="Arial Narrow" w:hAnsi="Arial Narrow"/>
                <w:i/>
                <w:sz w:val="22"/>
                <w:szCs w:val="22"/>
              </w:rPr>
              <w:t>Click - hold - release</w:t>
            </w:r>
            <w:r>
              <w:rPr>
                <w:rFonts w:ascii="Arial Narrow" w:hAnsi="Arial Narrow"/>
                <w:sz w:val="22"/>
                <w:szCs w:val="22"/>
              </w:rPr>
              <w:t xml:space="preserve"> tetikus untuk gerakkan Marker ke tempat yang baru dan </w:t>
            </w:r>
            <w:r w:rsidRPr="00055C84">
              <w:rPr>
                <w:rFonts w:ascii="Arial Narrow" w:hAnsi="Arial Narrow"/>
                <w:i/>
                <w:sz w:val="22"/>
                <w:szCs w:val="22"/>
              </w:rPr>
              <w:t>Click</w:t>
            </w:r>
            <w:r>
              <w:rPr>
                <w:rFonts w:ascii="Arial Narrow" w:hAnsi="Arial Narrow"/>
                <w:sz w:val="22"/>
                <w:szCs w:val="22"/>
              </w:rPr>
              <w:t xml:space="preserve"> Marker sekali lagi untuk tetapkan lokasi yang baru </w:t>
            </w:r>
          </w:p>
          <w:p w:rsidR="00E2141E" w:rsidRPr="0056677B" w:rsidRDefault="00E2141E" w:rsidP="00E2141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972" w:rsidRPr="004C2378" w:rsidRDefault="00FF197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972" w:rsidRPr="004C2378" w:rsidRDefault="00FF197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5B8" w:rsidRDefault="005475B8" w:rsidP="005475B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Latitude: </w:t>
            </w:r>
            <w:r w:rsidRPr="007D1A82">
              <w:rPr>
                <w:rFonts w:ascii="Arial Narrow" w:hAnsi="Arial Narrow"/>
                <w:sz w:val="22"/>
                <w:szCs w:val="22"/>
              </w:rPr>
              <w:t>3.112362</w:t>
            </w:r>
          </w:p>
          <w:p w:rsidR="005475B8" w:rsidRDefault="005475B8" w:rsidP="005475B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Longitude: </w:t>
            </w:r>
            <w:r w:rsidRPr="007D1A82">
              <w:rPr>
                <w:rFonts w:ascii="Arial Narrow" w:hAnsi="Arial Narrow"/>
                <w:sz w:val="22"/>
                <w:szCs w:val="22"/>
              </w:rPr>
              <w:t>101.635241</w:t>
            </w:r>
          </w:p>
          <w:p w:rsidR="00FF1972" w:rsidRPr="00A95801" w:rsidRDefault="00FF1972" w:rsidP="0061108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2141E" w:rsidTr="00B277F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2141E" w:rsidRPr="004C2378" w:rsidRDefault="00E2141E" w:rsidP="004F4727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2141E" w:rsidRPr="004C2378" w:rsidRDefault="00E2141E" w:rsidP="004F472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41E" w:rsidRPr="004F5B0D" w:rsidRDefault="00E2141E" w:rsidP="004F4727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4F5B0D">
              <w:rPr>
                <w:rFonts w:ascii="Arial Narrow" w:hAnsi="Arial Narrow"/>
                <w:b/>
                <w:sz w:val="22"/>
                <w:szCs w:val="22"/>
              </w:rPr>
              <w:t>Zoom to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41E" w:rsidRDefault="00E2141E" w:rsidP="004F4727">
            <w:pPr>
              <w:pStyle w:val="Header"/>
              <w:numPr>
                <w:ilvl w:val="0"/>
                <w:numId w:val="35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Klik </w:t>
            </w:r>
            <w:r w:rsidRPr="004F5B0D">
              <w:rPr>
                <w:rFonts w:ascii="Arial Narrow" w:hAnsi="Arial Narrow"/>
                <w:b/>
                <w:sz w:val="22"/>
                <w:szCs w:val="22"/>
              </w:rPr>
              <w:t>Zoom to</w:t>
            </w:r>
            <w:r>
              <w:rPr>
                <w:rFonts w:ascii="Arial Narrow" w:hAnsi="Arial Narrow"/>
                <w:sz w:val="22"/>
                <w:szCs w:val="22"/>
              </w:rPr>
              <w:t xml:space="preserve"> untuk melihat paparan dengan lebih dekat</w:t>
            </w:r>
          </w:p>
          <w:p w:rsidR="00096703" w:rsidRPr="00096703" w:rsidRDefault="00096703" w:rsidP="0009670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41E" w:rsidRPr="004C2378" w:rsidRDefault="00E2141E" w:rsidP="004F472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41E" w:rsidRPr="004C2378" w:rsidRDefault="00E2141E" w:rsidP="004F472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41E" w:rsidRPr="00A95801" w:rsidRDefault="00E2141E" w:rsidP="004F4727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2141E" w:rsidTr="00B277F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2141E" w:rsidRPr="004C2378" w:rsidRDefault="00E2141E" w:rsidP="004F4727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2141E" w:rsidRPr="004C2378" w:rsidRDefault="00E2141E" w:rsidP="004F472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41E" w:rsidRPr="004F5B0D" w:rsidRDefault="00E2141E" w:rsidP="004F4727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4F5B0D">
              <w:rPr>
                <w:rFonts w:ascii="Arial Narrow" w:hAnsi="Arial Narrow"/>
                <w:b/>
                <w:sz w:val="22"/>
                <w:szCs w:val="22"/>
              </w:rPr>
              <w:t>Street view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41E" w:rsidRDefault="00E2141E" w:rsidP="00E2141E">
            <w:pPr>
              <w:pStyle w:val="Header"/>
              <w:numPr>
                <w:ilvl w:val="0"/>
                <w:numId w:val="36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Klik </w:t>
            </w:r>
            <w:r w:rsidRPr="004F5B0D">
              <w:rPr>
                <w:rFonts w:ascii="Arial Narrow" w:hAnsi="Arial Narrow"/>
                <w:b/>
                <w:sz w:val="22"/>
                <w:szCs w:val="22"/>
              </w:rPr>
              <w:t>Street view</w:t>
            </w:r>
            <w:r>
              <w:rPr>
                <w:rFonts w:ascii="Arial Narrow" w:hAnsi="Arial Narrow"/>
                <w:sz w:val="22"/>
                <w:szCs w:val="22"/>
              </w:rPr>
              <w:t xml:space="preserve"> untuk melihat gambaran sekeliling di lokasi (bergantung kepada kewujudan dan keberadaan data dan servis Google Street View)</w:t>
            </w:r>
          </w:p>
          <w:p w:rsidR="00E2141E" w:rsidRDefault="00E2141E" w:rsidP="004F4727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41E" w:rsidRPr="004C2378" w:rsidRDefault="00E2141E" w:rsidP="004F472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41E" w:rsidRPr="004C2378" w:rsidRDefault="00E2141E" w:rsidP="004F472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41E" w:rsidRPr="00A95801" w:rsidRDefault="00E2141E" w:rsidP="004F4727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2141E" w:rsidTr="00B277FA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2141E" w:rsidRPr="004C2378" w:rsidRDefault="00E2141E" w:rsidP="004F4727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2141E" w:rsidRPr="004C2378" w:rsidRDefault="00E2141E" w:rsidP="004F472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41E" w:rsidRPr="004F5B0D" w:rsidRDefault="00E2141E" w:rsidP="004F4727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4F5B0D">
              <w:rPr>
                <w:rFonts w:ascii="Arial Narrow" w:hAnsi="Arial Narrow"/>
                <w:b/>
                <w:sz w:val="22"/>
                <w:szCs w:val="22"/>
              </w:rPr>
              <w:t>Location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41E" w:rsidRDefault="00E2141E" w:rsidP="00E2141E">
            <w:pPr>
              <w:pStyle w:val="Header"/>
              <w:numPr>
                <w:ilvl w:val="0"/>
                <w:numId w:val="37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Klik </w:t>
            </w:r>
            <w:r w:rsidRPr="00D80E09">
              <w:rPr>
                <w:rFonts w:ascii="Arial Narrow" w:hAnsi="Arial Narrow"/>
                <w:b/>
                <w:sz w:val="22"/>
                <w:szCs w:val="22"/>
              </w:rPr>
              <w:t>Location</w:t>
            </w:r>
          </w:p>
          <w:p w:rsidR="00E2141E" w:rsidRDefault="00E2141E" w:rsidP="00E2141E">
            <w:pPr>
              <w:pStyle w:val="Header"/>
              <w:numPr>
                <w:ilvl w:val="0"/>
                <w:numId w:val="37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Maklumat lokasi akan dipaparkan berasaskan kod dan nama</w:t>
            </w:r>
          </w:p>
          <w:p w:rsidR="00E2141E" w:rsidRDefault="00E2141E" w:rsidP="00E2141E">
            <w:pPr>
              <w:pStyle w:val="Header"/>
              <w:numPr>
                <w:ilvl w:val="0"/>
                <w:numId w:val="37"/>
              </w:numPr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Klik </w:t>
            </w:r>
            <w:r w:rsidRPr="00D80E09">
              <w:rPr>
                <w:rFonts w:ascii="Arial Narrow" w:hAnsi="Arial Narrow"/>
                <w:b/>
                <w:sz w:val="22"/>
                <w:szCs w:val="22"/>
              </w:rPr>
              <w:t>Tetapkan Lokasi &amp; Tutup</w:t>
            </w:r>
            <w:r>
              <w:rPr>
                <w:rFonts w:ascii="Arial Narrow" w:hAnsi="Arial Narrow"/>
                <w:sz w:val="22"/>
                <w:szCs w:val="22"/>
              </w:rPr>
              <w:t xml:space="preserve"> untuk kemaskini borang online</w:t>
            </w:r>
          </w:p>
          <w:p w:rsidR="00E2141E" w:rsidRPr="00677090" w:rsidRDefault="00E2141E" w:rsidP="00E2141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41E" w:rsidRPr="004C2378" w:rsidRDefault="00E2141E" w:rsidP="004F472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41E" w:rsidRPr="004C2378" w:rsidRDefault="00E2141E" w:rsidP="004F472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41E" w:rsidRPr="00A95801" w:rsidRDefault="00E2141E" w:rsidP="004F4727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1C3036" w:rsidRPr="00B65B94" w:rsidRDefault="001C3036">
      <w:pPr>
        <w:rPr>
          <w:lang w:val="sv-SE"/>
        </w:rPr>
        <w:sectPr w:rsidR="001C3036" w:rsidRPr="00B65B94" w:rsidSect="00DF521B">
          <w:headerReference w:type="default" r:id="rId16"/>
          <w:footerReference w:type="default" r:id="rId17"/>
          <w:pgSz w:w="16840" w:h="11907" w:orient="landscape" w:code="9"/>
          <w:pgMar w:top="1440" w:right="2160" w:bottom="1440" w:left="2160" w:header="720" w:footer="720" w:gutter="0"/>
          <w:pgNumType w:start="1"/>
          <w:cols w:space="720"/>
        </w:sectPr>
      </w:pPr>
    </w:p>
    <w:p w:rsidR="00D44222" w:rsidRPr="00275FE0" w:rsidRDefault="00D44222" w:rsidP="00D44222">
      <w:pPr>
        <w:pStyle w:val="Header"/>
        <w:tabs>
          <w:tab w:val="clear" w:pos="4320"/>
          <w:tab w:val="clear" w:pos="8640"/>
        </w:tabs>
        <w:rPr>
          <w:rFonts w:ascii="Arial Narrow" w:hAnsi="Arial Narrow"/>
          <w:b/>
          <w:sz w:val="24"/>
          <w:szCs w:val="24"/>
          <w:lang w:val="nb-NO"/>
        </w:rPr>
      </w:pPr>
      <w:r w:rsidRPr="00275FE0">
        <w:rPr>
          <w:rFonts w:ascii="Arial Narrow" w:hAnsi="Arial Narrow"/>
          <w:b/>
          <w:sz w:val="24"/>
          <w:szCs w:val="24"/>
          <w:lang w:val="nb-NO"/>
        </w:rPr>
        <w:t xml:space="preserve">PENGESAHAN </w:t>
      </w:r>
      <w:r w:rsidRPr="00275FE0">
        <w:rPr>
          <w:rFonts w:ascii="Arial Narrow" w:hAnsi="Arial Narrow"/>
          <w:b/>
          <w:bCs/>
          <w:sz w:val="24"/>
          <w:szCs w:val="24"/>
          <w:lang w:val="en-GB"/>
        </w:rPr>
        <w:t xml:space="preserve">UJIAN PENERIMAAN </w:t>
      </w:r>
      <w:r w:rsidR="0005719A">
        <w:rPr>
          <w:rFonts w:ascii="Arial Narrow" w:hAnsi="Arial Narrow"/>
          <w:b/>
          <w:bCs/>
          <w:sz w:val="24"/>
          <w:szCs w:val="24"/>
          <w:lang w:val="en-GB"/>
        </w:rPr>
        <w:t>AKHIR</w:t>
      </w:r>
      <w:r w:rsidRPr="00275FE0">
        <w:rPr>
          <w:b/>
          <w:bCs/>
          <w:sz w:val="24"/>
          <w:szCs w:val="24"/>
          <w:lang w:val="en-GB"/>
        </w:rPr>
        <w:t xml:space="preserve"> </w:t>
      </w:r>
      <w:r w:rsidR="0005719A">
        <w:rPr>
          <w:rFonts w:ascii="Arial Narrow" w:hAnsi="Arial Narrow"/>
          <w:b/>
          <w:sz w:val="24"/>
          <w:szCs w:val="24"/>
          <w:lang w:val="nb-NO"/>
        </w:rPr>
        <w:t>(F</w:t>
      </w:r>
      <w:r w:rsidRPr="00275FE0">
        <w:rPr>
          <w:rFonts w:ascii="Arial Narrow" w:hAnsi="Arial Narrow"/>
          <w:b/>
          <w:sz w:val="24"/>
          <w:szCs w:val="24"/>
          <w:lang w:val="nb-NO"/>
        </w:rPr>
        <w:t>AT)</w:t>
      </w:r>
    </w:p>
    <w:p w:rsidR="00D44222" w:rsidRDefault="00D44222" w:rsidP="00D44222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4"/>
          <w:szCs w:val="24"/>
          <w:lang w:val="nb-NO"/>
        </w:rPr>
      </w:pPr>
    </w:p>
    <w:p w:rsidR="00D44222" w:rsidRPr="00275FE0" w:rsidRDefault="00D44222" w:rsidP="00D44222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4"/>
          <w:szCs w:val="24"/>
          <w:lang w:val="nb-NO"/>
        </w:rPr>
      </w:pPr>
    </w:p>
    <w:p w:rsidR="00D44222" w:rsidRPr="00275FE0" w:rsidRDefault="00D44222" w:rsidP="00D44222">
      <w:pPr>
        <w:pStyle w:val="Header"/>
        <w:tabs>
          <w:tab w:val="clear" w:pos="4320"/>
          <w:tab w:val="clear" w:pos="8640"/>
        </w:tabs>
        <w:rPr>
          <w:rFonts w:ascii="Arial Narrow" w:hAnsi="Arial Narrow"/>
          <w:b/>
          <w:bCs/>
          <w:sz w:val="24"/>
          <w:szCs w:val="24"/>
          <w:lang w:val="fi-FI"/>
        </w:rPr>
      </w:pPr>
      <w:r w:rsidRPr="00275FE0">
        <w:rPr>
          <w:rFonts w:ascii="Arial Narrow" w:hAnsi="Arial Narrow"/>
          <w:sz w:val="24"/>
          <w:szCs w:val="24"/>
          <w:lang w:val="fi-FI"/>
        </w:rPr>
        <w:t xml:space="preserve">Bagi pihak </w:t>
      </w:r>
      <w:r w:rsidR="00240D80">
        <w:rPr>
          <w:rFonts w:ascii="Arial Narrow" w:hAnsi="Arial Narrow"/>
          <w:b/>
          <w:sz w:val="24"/>
          <w:szCs w:val="24"/>
          <w:lang w:val="fi-FI"/>
        </w:rPr>
        <w:t>Jabatan Alam Sekitar</w:t>
      </w:r>
    </w:p>
    <w:p w:rsidR="00D44222" w:rsidRPr="00275FE0" w:rsidRDefault="00D44222" w:rsidP="00D44222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4"/>
          <w:szCs w:val="24"/>
          <w:lang w:val="fi-FI"/>
        </w:rPr>
      </w:pPr>
    </w:p>
    <w:p w:rsidR="00D44222" w:rsidRPr="00275FE0" w:rsidRDefault="00A1017A" w:rsidP="00D44222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4"/>
          <w:szCs w:val="24"/>
          <w:lang w:val="en-GB"/>
        </w:rPr>
      </w:pPr>
      <w:r>
        <w:rPr>
          <w:rFonts w:ascii="Arial Narrow" w:hAnsi="Arial Narrow"/>
          <w:sz w:val="24"/>
          <w:szCs w:val="24"/>
          <w:lang w:val="en-GB"/>
        </w:rPr>
        <w:t>Diuji</w:t>
      </w:r>
      <w:r w:rsidR="00D44222" w:rsidRPr="00275FE0">
        <w:rPr>
          <w:rFonts w:ascii="Arial Narrow" w:hAnsi="Arial Narrow"/>
          <w:sz w:val="24"/>
          <w:szCs w:val="24"/>
          <w:lang w:val="en-GB"/>
        </w:rPr>
        <w:t xml:space="preserve"> oleh:</w:t>
      </w:r>
    </w:p>
    <w:p w:rsidR="00D44222" w:rsidRPr="00275FE0" w:rsidRDefault="00D44222" w:rsidP="00D44222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4"/>
          <w:szCs w:val="24"/>
          <w:lang w:val="en-GB"/>
        </w:rPr>
      </w:pPr>
    </w:p>
    <w:tbl>
      <w:tblPr>
        <w:tblW w:w="0" w:type="auto"/>
        <w:tblLook w:val="01E0"/>
      </w:tblPr>
      <w:tblGrid>
        <w:gridCol w:w="1908"/>
        <w:gridCol w:w="7335"/>
      </w:tblGrid>
      <w:tr w:rsidR="00D44222" w:rsidRPr="00275FE0" w:rsidTr="008C5556">
        <w:tc>
          <w:tcPr>
            <w:tcW w:w="1908" w:type="dxa"/>
          </w:tcPr>
          <w:p w:rsidR="00D44222" w:rsidRPr="00275FE0" w:rsidRDefault="00D44222" w:rsidP="008C555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b/>
                <w:sz w:val="24"/>
                <w:szCs w:val="24"/>
                <w:lang w:val="en-GB"/>
              </w:rPr>
              <w:t xml:space="preserve">Nama </w:t>
            </w:r>
          </w:p>
        </w:tc>
        <w:tc>
          <w:tcPr>
            <w:tcW w:w="7335" w:type="dxa"/>
          </w:tcPr>
          <w:p w:rsidR="00D44222" w:rsidRPr="00275FE0" w:rsidRDefault="00D44222" w:rsidP="008C555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sz w:val="24"/>
                <w:szCs w:val="24"/>
                <w:lang w:val="en-GB"/>
              </w:rPr>
              <w:t xml:space="preserve">: </w:t>
            </w:r>
          </w:p>
        </w:tc>
      </w:tr>
      <w:tr w:rsidR="00D44222" w:rsidRPr="00275FE0" w:rsidTr="008C5556">
        <w:tc>
          <w:tcPr>
            <w:tcW w:w="1908" w:type="dxa"/>
          </w:tcPr>
          <w:p w:rsidR="00D44222" w:rsidRPr="00275FE0" w:rsidRDefault="00D44222" w:rsidP="008C555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b/>
                <w:sz w:val="24"/>
                <w:szCs w:val="24"/>
                <w:lang w:val="en-GB"/>
              </w:rPr>
              <w:t>Jawatan</w:t>
            </w:r>
          </w:p>
        </w:tc>
        <w:tc>
          <w:tcPr>
            <w:tcW w:w="7335" w:type="dxa"/>
          </w:tcPr>
          <w:p w:rsidR="00D44222" w:rsidRPr="00275FE0" w:rsidRDefault="00D44222" w:rsidP="008C555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sz w:val="24"/>
                <w:szCs w:val="24"/>
                <w:lang w:val="en-GB"/>
              </w:rPr>
              <w:t>:</w:t>
            </w:r>
          </w:p>
        </w:tc>
      </w:tr>
      <w:tr w:rsidR="00D44222" w:rsidRPr="00275FE0" w:rsidTr="008C5556">
        <w:tc>
          <w:tcPr>
            <w:tcW w:w="1908" w:type="dxa"/>
          </w:tcPr>
          <w:p w:rsidR="00D44222" w:rsidRPr="00275FE0" w:rsidRDefault="00D44222" w:rsidP="008C555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b/>
                <w:sz w:val="24"/>
                <w:szCs w:val="24"/>
                <w:lang w:val="en-GB"/>
              </w:rPr>
              <w:t xml:space="preserve">Tarikh </w:t>
            </w:r>
          </w:p>
        </w:tc>
        <w:tc>
          <w:tcPr>
            <w:tcW w:w="7335" w:type="dxa"/>
          </w:tcPr>
          <w:p w:rsidR="00D44222" w:rsidRPr="00275FE0" w:rsidRDefault="00D44222" w:rsidP="008C555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sz w:val="24"/>
                <w:szCs w:val="24"/>
                <w:lang w:val="en-GB"/>
              </w:rPr>
              <w:t>:</w:t>
            </w:r>
          </w:p>
        </w:tc>
      </w:tr>
      <w:tr w:rsidR="00D44222" w:rsidRPr="00275FE0" w:rsidTr="008C5556">
        <w:tc>
          <w:tcPr>
            <w:tcW w:w="1908" w:type="dxa"/>
          </w:tcPr>
          <w:p w:rsidR="00D44222" w:rsidRPr="00275FE0" w:rsidRDefault="00D44222" w:rsidP="008C555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b/>
                <w:sz w:val="24"/>
                <w:szCs w:val="24"/>
                <w:lang w:val="en-GB"/>
              </w:rPr>
              <w:t>Tandatangan  dan Cop</w:t>
            </w:r>
          </w:p>
        </w:tc>
        <w:tc>
          <w:tcPr>
            <w:tcW w:w="7335" w:type="dxa"/>
          </w:tcPr>
          <w:p w:rsidR="00D44222" w:rsidRPr="00275FE0" w:rsidRDefault="00D44222" w:rsidP="008C555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sz w:val="24"/>
                <w:szCs w:val="24"/>
                <w:lang w:val="en-GB"/>
              </w:rPr>
              <w:t>:</w:t>
            </w:r>
          </w:p>
        </w:tc>
      </w:tr>
    </w:tbl>
    <w:p w:rsidR="00D44222" w:rsidRDefault="00D44222" w:rsidP="00D44222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4"/>
          <w:szCs w:val="24"/>
          <w:lang w:val="en-GB"/>
        </w:rPr>
      </w:pPr>
    </w:p>
    <w:p w:rsidR="00D44222" w:rsidRPr="00275FE0" w:rsidRDefault="00D44222" w:rsidP="00D44222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4"/>
          <w:szCs w:val="24"/>
          <w:lang w:val="en-GB"/>
        </w:rPr>
      </w:pPr>
    </w:p>
    <w:p w:rsidR="00D44222" w:rsidRPr="00275FE0" w:rsidRDefault="00D44222" w:rsidP="00D44222">
      <w:pPr>
        <w:pStyle w:val="Header"/>
        <w:tabs>
          <w:tab w:val="clear" w:pos="4320"/>
          <w:tab w:val="clear" w:pos="8640"/>
        </w:tabs>
        <w:rPr>
          <w:rFonts w:ascii="Arial Narrow" w:hAnsi="Arial Narrow"/>
          <w:b/>
          <w:bCs/>
          <w:sz w:val="24"/>
          <w:szCs w:val="24"/>
        </w:rPr>
      </w:pPr>
      <w:r w:rsidRPr="00275FE0">
        <w:rPr>
          <w:rFonts w:ascii="Arial Narrow" w:hAnsi="Arial Narrow"/>
          <w:sz w:val="24"/>
          <w:szCs w:val="24"/>
          <w:lang w:val="en-GB"/>
        </w:rPr>
        <w:t xml:space="preserve">Bagi pihak </w:t>
      </w:r>
      <w:r w:rsidR="00C336F2">
        <w:rPr>
          <w:rFonts w:ascii="Arial Narrow" w:hAnsi="Arial Narrow"/>
          <w:b/>
          <w:sz w:val="24"/>
          <w:szCs w:val="24"/>
          <w:lang w:val="fi-FI"/>
        </w:rPr>
        <w:t>Jabatan Alam Sekitar</w:t>
      </w:r>
      <w:r w:rsidR="00C336F2">
        <w:rPr>
          <w:rFonts w:ascii="Arial Narrow" w:hAnsi="Arial Narrow"/>
          <w:b/>
          <w:sz w:val="24"/>
          <w:szCs w:val="24"/>
          <w:lang w:val="en-GB"/>
        </w:rPr>
        <w:t xml:space="preserve"> </w:t>
      </w:r>
    </w:p>
    <w:p w:rsidR="00D44222" w:rsidRPr="00275FE0" w:rsidRDefault="00D44222" w:rsidP="00D44222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4"/>
          <w:szCs w:val="24"/>
          <w:lang w:val="en-GB"/>
        </w:rPr>
      </w:pPr>
    </w:p>
    <w:p w:rsidR="00D44222" w:rsidRPr="00275FE0" w:rsidRDefault="00D44222" w:rsidP="00D44222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4"/>
          <w:szCs w:val="24"/>
          <w:lang w:val="en-GB"/>
        </w:rPr>
      </w:pPr>
      <w:r w:rsidRPr="00275FE0">
        <w:rPr>
          <w:rFonts w:ascii="Arial Narrow" w:hAnsi="Arial Narrow"/>
          <w:sz w:val="24"/>
          <w:szCs w:val="24"/>
          <w:lang w:val="en-GB"/>
        </w:rPr>
        <w:t>Disahkan oleh:</w:t>
      </w:r>
    </w:p>
    <w:p w:rsidR="00D44222" w:rsidRPr="00275FE0" w:rsidRDefault="00D44222" w:rsidP="00D44222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4"/>
          <w:szCs w:val="24"/>
          <w:lang w:val="en-GB"/>
        </w:rPr>
      </w:pPr>
    </w:p>
    <w:tbl>
      <w:tblPr>
        <w:tblW w:w="0" w:type="auto"/>
        <w:tblLook w:val="01E0"/>
      </w:tblPr>
      <w:tblGrid>
        <w:gridCol w:w="1908"/>
        <w:gridCol w:w="7335"/>
      </w:tblGrid>
      <w:tr w:rsidR="00D44222" w:rsidRPr="00275FE0" w:rsidTr="008C5556">
        <w:tc>
          <w:tcPr>
            <w:tcW w:w="1908" w:type="dxa"/>
          </w:tcPr>
          <w:p w:rsidR="00D44222" w:rsidRPr="00275FE0" w:rsidRDefault="00D44222" w:rsidP="008C555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b/>
                <w:sz w:val="24"/>
                <w:szCs w:val="24"/>
                <w:lang w:val="en-GB"/>
              </w:rPr>
              <w:t>Nama</w:t>
            </w:r>
          </w:p>
        </w:tc>
        <w:tc>
          <w:tcPr>
            <w:tcW w:w="7335" w:type="dxa"/>
          </w:tcPr>
          <w:p w:rsidR="00D44222" w:rsidRPr="00275FE0" w:rsidRDefault="00D44222" w:rsidP="008C555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sz w:val="24"/>
                <w:szCs w:val="24"/>
                <w:lang w:val="en-GB"/>
              </w:rPr>
              <w:t>:</w:t>
            </w:r>
          </w:p>
        </w:tc>
      </w:tr>
      <w:tr w:rsidR="00D44222" w:rsidRPr="00275FE0" w:rsidTr="008C5556">
        <w:tc>
          <w:tcPr>
            <w:tcW w:w="1908" w:type="dxa"/>
          </w:tcPr>
          <w:p w:rsidR="00D44222" w:rsidRPr="00275FE0" w:rsidRDefault="00D44222" w:rsidP="008C555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b/>
                <w:sz w:val="24"/>
                <w:szCs w:val="24"/>
                <w:lang w:val="en-GB"/>
              </w:rPr>
              <w:t>Jawatan</w:t>
            </w:r>
          </w:p>
        </w:tc>
        <w:tc>
          <w:tcPr>
            <w:tcW w:w="7335" w:type="dxa"/>
          </w:tcPr>
          <w:p w:rsidR="00D44222" w:rsidRPr="00275FE0" w:rsidRDefault="00D44222" w:rsidP="008C555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sz w:val="24"/>
                <w:szCs w:val="24"/>
                <w:lang w:val="en-GB"/>
              </w:rPr>
              <w:t>:</w:t>
            </w:r>
          </w:p>
        </w:tc>
      </w:tr>
      <w:tr w:rsidR="00D44222" w:rsidRPr="00275FE0" w:rsidTr="008C5556">
        <w:tc>
          <w:tcPr>
            <w:tcW w:w="1908" w:type="dxa"/>
          </w:tcPr>
          <w:p w:rsidR="00D44222" w:rsidRPr="00275FE0" w:rsidRDefault="00D44222" w:rsidP="008C555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b/>
                <w:sz w:val="24"/>
                <w:szCs w:val="24"/>
                <w:lang w:val="en-GB"/>
              </w:rPr>
              <w:t>Tarikh</w:t>
            </w:r>
          </w:p>
        </w:tc>
        <w:tc>
          <w:tcPr>
            <w:tcW w:w="7335" w:type="dxa"/>
          </w:tcPr>
          <w:p w:rsidR="00D44222" w:rsidRPr="00275FE0" w:rsidRDefault="00D44222" w:rsidP="008C555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sz w:val="24"/>
                <w:szCs w:val="24"/>
                <w:lang w:val="en-GB"/>
              </w:rPr>
              <w:t>:</w:t>
            </w:r>
          </w:p>
        </w:tc>
      </w:tr>
      <w:tr w:rsidR="00D44222" w:rsidRPr="00275FE0" w:rsidTr="008C5556">
        <w:tc>
          <w:tcPr>
            <w:tcW w:w="1908" w:type="dxa"/>
          </w:tcPr>
          <w:p w:rsidR="00D44222" w:rsidRPr="00275FE0" w:rsidRDefault="00D44222" w:rsidP="008C555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b/>
                <w:sz w:val="24"/>
                <w:szCs w:val="24"/>
                <w:lang w:val="en-GB"/>
              </w:rPr>
              <w:t>Tandatangan  dan Cop</w:t>
            </w:r>
          </w:p>
        </w:tc>
        <w:tc>
          <w:tcPr>
            <w:tcW w:w="7335" w:type="dxa"/>
          </w:tcPr>
          <w:p w:rsidR="00D44222" w:rsidRPr="00275FE0" w:rsidRDefault="00D44222" w:rsidP="008C555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sz w:val="24"/>
                <w:szCs w:val="24"/>
                <w:lang w:val="en-GB"/>
              </w:rPr>
              <w:t>:</w:t>
            </w:r>
          </w:p>
        </w:tc>
      </w:tr>
    </w:tbl>
    <w:p w:rsidR="00A1017A" w:rsidRDefault="00A1017A" w:rsidP="00A1017A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4"/>
          <w:szCs w:val="24"/>
          <w:lang w:val="fi-FI"/>
        </w:rPr>
      </w:pPr>
    </w:p>
    <w:p w:rsidR="00A1017A" w:rsidRDefault="00A1017A" w:rsidP="00A1017A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4"/>
          <w:szCs w:val="24"/>
          <w:lang w:val="fi-FI"/>
        </w:rPr>
      </w:pPr>
    </w:p>
    <w:p w:rsidR="00A1017A" w:rsidRPr="00275FE0" w:rsidRDefault="00A1017A" w:rsidP="00A1017A">
      <w:pPr>
        <w:pStyle w:val="Header"/>
        <w:tabs>
          <w:tab w:val="clear" w:pos="4320"/>
          <w:tab w:val="clear" w:pos="8640"/>
        </w:tabs>
        <w:rPr>
          <w:rFonts w:ascii="Arial Narrow" w:hAnsi="Arial Narrow"/>
          <w:b/>
          <w:bCs/>
          <w:sz w:val="24"/>
          <w:szCs w:val="24"/>
          <w:lang w:val="fi-FI"/>
        </w:rPr>
      </w:pPr>
      <w:r w:rsidRPr="00275FE0">
        <w:rPr>
          <w:rFonts w:ascii="Arial Narrow" w:hAnsi="Arial Narrow"/>
          <w:sz w:val="24"/>
          <w:szCs w:val="24"/>
          <w:lang w:val="fi-FI"/>
        </w:rPr>
        <w:t xml:space="preserve">Bagi pihak </w:t>
      </w:r>
      <w:r w:rsidR="00C336F2">
        <w:rPr>
          <w:rFonts w:ascii="Arial Narrow" w:hAnsi="Arial Narrow"/>
          <w:b/>
          <w:sz w:val="24"/>
          <w:szCs w:val="24"/>
          <w:lang w:val="en-GB"/>
        </w:rPr>
        <w:t>Alam Informasi Sdn Bhd</w:t>
      </w:r>
    </w:p>
    <w:p w:rsidR="00A1017A" w:rsidRPr="00275FE0" w:rsidRDefault="00A1017A" w:rsidP="00A1017A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4"/>
          <w:szCs w:val="24"/>
          <w:lang w:val="fi-FI"/>
        </w:rPr>
      </w:pPr>
    </w:p>
    <w:p w:rsidR="00A1017A" w:rsidRDefault="00C336F2" w:rsidP="00A1017A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4"/>
          <w:szCs w:val="24"/>
          <w:lang w:val="en-GB"/>
        </w:rPr>
      </w:pPr>
      <w:r w:rsidRPr="00275FE0">
        <w:rPr>
          <w:rFonts w:ascii="Arial Narrow" w:hAnsi="Arial Narrow"/>
          <w:sz w:val="24"/>
          <w:szCs w:val="24"/>
          <w:lang w:val="en-GB"/>
        </w:rPr>
        <w:t xml:space="preserve">Disahkan </w:t>
      </w:r>
      <w:r w:rsidR="00A1017A" w:rsidRPr="00275FE0">
        <w:rPr>
          <w:rFonts w:ascii="Arial Narrow" w:hAnsi="Arial Narrow"/>
          <w:sz w:val="24"/>
          <w:szCs w:val="24"/>
          <w:lang w:val="en-GB"/>
        </w:rPr>
        <w:t>oleh:</w:t>
      </w:r>
    </w:p>
    <w:p w:rsidR="00A1017A" w:rsidRPr="00275FE0" w:rsidRDefault="00A1017A" w:rsidP="00A1017A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4"/>
          <w:szCs w:val="24"/>
          <w:lang w:val="en-GB"/>
        </w:rPr>
      </w:pPr>
    </w:p>
    <w:tbl>
      <w:tblPr>
        <w:tblW w:w="0" w:type="auto"/>
        <w:tblLook w:val="01E0"/>
      </w:tblPr>
      <w:tblGrid>
        <w:gridCol w:w="1908"/>
        <w:gridCol w:w="7335"/>
      </w:tblGrid>
      <w:tr w:rsidR="00A1017A" w:rsidRPr="00275FE0" w:rsidTr="004F4727">
        <w:tc>
          <w:tcPr>
            <w:tcW w:w="1908" w:type="dxa"/>
          </w:tcPr>
          <w:p w:rsidR="00A1017A" w:rsidRPr="00275FE0" w:rsidRDefault="00A1017A" w:rsidP="004F4727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b/>
                <w:sz w:val="24"/>
                <w:szCs w:val="24"/>
                <w:lang w:val="en-GB"/>
              </w:rPr>
              <w:t>Nama</w:t>
            </w:r>
          </w:p>
        </w:tc>
        <w:tc>
          <w:tcPr>
            <w:tcW w:w="7335" w:type="dxa"/>
          </w:tcPr>
          <w:p w:rsidR="00A1017A" w:rsidRPr="00275FE0" w:rsidRDefault="00A1017A" w:rsidP="004F4727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sz w:val="24"/>
                <w:szCs w:val="24"/>
                <w:lang w:val="en-GB"/>
              </w:rPr>
              <w:t>:</w:t>
            </w:r>
          </w:p>
        </w:tc>
      </w:tr>
      <w:tr w:rsidR="00A1017A" w:rsidRPr="00275FE0" w:rsidTr="004F4727">
        <w:tc>
          <w:tcPr>
            <w:tcW w:w="1908" w:type="dxa"/>
          </w:tcPr>
          <w:p w:rsidR="00A1017A" w:rsidRPr="00275FE0" w:rsidRDefault="00A1017A" w:rsidP="004F4727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b/>
                <w:sz w:val="24"/>
                <w:szCs w:val="24"/>
                <w:lang w:val="en-GB"/>
              </w:rPr>
              <w:t>Jawatan</w:t>
            </w:r>
          </w:p>
        </w:tc>
        <w:tc>
          <w:tcPr>
            <w:tcW w:w="7335" w:type="dxa"/>
          </w:tcPr>
          <w:p w:rsidR="00A1017A" w:rsidRPr="00275FE0" w:rsidRDefault="00A1017A" w:rsidP="004F4727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sz w:val="24"/>
                <w:szCs w:val="24"/>
                <w:lang w:val="en-GB"/>
              </w:rPr>
              <w:t>:</w:t>
            </w:r>
          </w:p>
        </w:tc>
      </w:tr>
      <w:tr w:rsidR="00A1017A" w:rsidRPr="00275FE0" w:rsidTr="004F4727">
        <w:tc>
          <w:tcPr>
            <w:tcW w:w="1908" w:type="dxa"/>
          </w:tcPr>
          <w:p w:rsidR="00A1017A" w:rsidRPr="00275FE0" w:rsidRDefault="00A1017A" w:rsidP="004F4727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b/>
                <w:sz w:val="24"/>
                <w:szCs w:val="24"/>
                <w:lang w:val="en-GB"/>
              </w:rPr>
              <w:t>Tarikh</w:t>
            </w:r>
          </w:p>
        </w:tc>
        <w:tc>
          <w:tcPr>
            <w:tcW w:w="7335" w:type="dxa"/>
          </w:tcPr>
          <w:p w:rsidR="00A1017A" w:rsidRPr="00275FE0" w:rsidRDefault="00A1017A" w:rsidP="004F4727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sz w:val="24"/>
                <w:szCs w:val="24"/>
                <w:lang w:val="en-GB"/>
              </w:rPr>
              <w:t>:</w:t>
            </w:r>
          </w:p>
        </w:tc>
      </w:tr>
      <w:tr w:rsidR="00A1017A" w:rsidRPr="00275FE0" w:rsidTr="004F4727">
        <w:tc>
          <w:tcPr>
            <w:tcW w:w="1908" w:type="dxa"/>
          </w:tcPr>
          <w:p w:rsidR="00A1017A" w:rsidRPr="00275FE0" w:rsidRDefault="00A1017A" w:rsidP="004F4727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b/>
                <w:sz w:val="24"/>
                <w:szCs w:val="24"/>
                <w:lang w:val="en-GB"/>
              </w:rPr>
              <w:t>Tandatangan  dan Cop</w:t>
            </w:r>
          </w:p>
        </w:tc>
        <w:tc>
          <w:tcPr>
            <w:tcW w:w="7335" w:type="dxa"/>
          </w:tcPr>
          <w:p w:rsidR="00A1017A" w:rsidRPr="00275FE0" w:rsidRDefault="00A1017A" w:rsidP="004F4727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275FE0">
              <w:rPr>
                <w:rFonts w:ascii="Arial Narrow" w:hAnsi="Arial Narrow"/>
                <w:sz w:val="24"/>
                <w:szCs w:val="24"/>
                <w:lang w:val="en-GB"/>
              </w:rPr>
              <w:t>:</w:t>
            </w:r>
          </w:p>
        </w:tc>
      </w:tr>
    </w:tbl>
    <w:p w:rsidR="0083036B" w:rsidRPr="00B65B94" w:rsidRDefault="0083036B">
      <w:pPr>
        <w:rPr>
          <w:rFonts w:ascii="Times New Roman" w:hAnsi="Times New Roman"/>
          <w:b/>
          <w:bCs/>
          <w:sz w:val="22"/>
          <w:lang w:val="sv-SE"/>
        </w:rPr>
      </w:pPr>
    </w:p>
    <w:sectPr w:rsidR="0083036B" w:rsidRPr="00B65B94" w:rsidSect="00DF521B">
      <w:footerReference w:type="default" r:id="rId18"/>
      <w:pgSz w:w="11907" w:h="16840" w:code="9"/>
      <w:pgMar w:top="1710" w:right="1440" w:bottom="1296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3CD" w:rsidRDefault="00F023CD">
      <w:r>
        <w:separator/>
      </w:r>
    </w:p>
  </w:endnote>
  <w:endnote w:type="continuationSeparator" w:id="0">
    <w:p w:rsidR="00F023CD" w:rsidRDefault="00F02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D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DA" w:rsidRDefault="0022780E" w:rsidP="00EF4D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218D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218DA" w:rsidRDefault="00D218DA" w:rsidP="00890BA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DA" w:rsidRDefault="0022780E">
    <w:pPr>
      <w:pStyle w:val="Footer"/>
      <w:ind w:right="360"/>
    </w:pPr>
    <w:r>
      <w:rPr>
        <w:rStyle w:val="PageNumber"/>
      </w:rPr>
      <w:fldChar w:fldCharType="begin"/>
    </w:r>
    <w:r>
      <w:rPr>
        <w:noProof/>
      </w:rPr>
      <w:pict>
        <v:rect id="_x0000_s2333" style="position:absolute;margin-left:536.1pt;margin-top:726.55pt;width:39.9pt;height:36.6pt;z-index:251653120;mso-position-horizontal-relative:text;mso-position-vertical-relative:text" o:allowincell="f">
          <v:textbox style="mso-next-textbox:#_x0000_s2333">
            <w:txbxContent>
              <w:p w:rsidR="00D218DA" w:rsidRDefault="00D218DA">
                <w:pPr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r w:rsidR="0022780E"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 w:rsidR="0022780E">
                  <w:rPr>
                    <w:rStyle w:val="PageNumber"/>
                  </w:rPr>
                  <w:fldChar w:fldCharType="separate"/>
                </w:r>
                <w:r w:rsidR="00F023CD">
                  <w:rPr>
                    <w:rStyle w:val="PageNumber"/>
                    <w:noProof/>
                  </w:rPr>
                  <w:t>1</w:t>
                </w:r>
                <w:r w:rsidR="0022780E">
                  <w:rPr>
                    <w:rStyle w:val="PageNumber"/>
                  </w:rPr>
                  <w:fldChar w:fldCharType="end"/>
                </w:r>
              </w:p>
            </w:txbxContent>
          </v:textbox>
        </v:rect>
      </w:pict>
    </w:r>
    <w:r w:rsidR="00D218D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218DA">
      <w:rPr>
        <w:rStyle w:val="PageNumber"/>
        <w:noProof/>
      </w:rPr>
      <w:t>ii</w:t>
    </w:r>
    <w:r>
      <w:rPr>
        <w:rStyle w:val="PageNumber"/>
      </w:rPr>
      <w:fldChar w:fldCharType="end"/>
    </w:r>
  </w:p>
  <w:tbl>
    <w:tblPr>
      <w:tblW w:w="10980" w:type="dxa"/>
      <w:tblInd w:w="-8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428"/>
      <w:gridCol w:w="2792"/>
      <w:gridCol w:w="1170"/>
      <w:gridCol w:w="1989"/>
      <w:gridCol w:w="988"/>
      <w:gridCol w:w="1613"/>
    </w:tblGrid>
    <w:tr w:rsidR="00D218DA">
      <w:trPr>
        <w:cantSplit/>
        <w:trHeight w:val="419"/>
      </w:trPr>
      <w:tc>
        <w:tcPr>
          <w:tcW w:w="2428" w:type="dxa"/>
          <w:vMerge w:val="restart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D218DA" w:rsidRDefault="005B49B9">
          <w:pPr>
            <w:pStyle w:val="Footer"/>
            <w:tabs>
              <w:tab w:val="left" w:pos="882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223010" cy="457200"/>
                <wp:effectExtent l="19050" t="0" r="0" b="0"/>
                <wp:docPr id="1" name="Picture 1" descr="alamibig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amibig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52" w:type="dxa"/>
          <w:gridSpan w:val="5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D218DA" w:rsidRDefault="00D218DA">
          <w:pPr>
            <w:pStyle w:val="Footer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DOCUMENT IDENTIFICATION</w:t>
          </w:r>
        </w:p>
      </w:tc>
    </w:tr>
    <w:tr w:rsidR="00D218DA" w:rsidTr="00C62E55">
      <w:trPr>
        <w:cantSplit/>
        <w:trHeight w:val="419"/>
      </w:trPr>
      <w:tc>
        <w:tcPr>
          <w:tcW w:w="2428" w:type="dxa"/>
          <w:vMerge/>
          <w:tcBorders>
            <w:left w:val="single" w:sz="4" w:space="0" w:color="auto"/>
            <w:bottom w:val="single" w:sz="4" w:space="0" w:color="auto"/>
          </w:tcBorders>
        </w:tcPr>
        <w:p w:rsidR="00D218DA" w:rsidRDefault="00D218DA">
          <w:pPr>
            <w:pStyle w:val="Footer"/>
            <w:tabs>
              <w:tab w:val="left" w:pos="882"/>
            </w:tabs>
            <w:rPr>
              <w:noProof/>
            </w:rPr>
          </w:pPr>
        </w:p>
      </w:tc>
      <w:tc>
        <w:tcPr>
          <w:tcW w:w="2792" w:type="dxa"/>
          <w:tcBorders>
            <w:bottom w:val="single" w:sz="4" w:space="0" w:color="auto"/>
          </w:tcBorders>
          <w:shd w:val="clear" w:color="auto" w:fill="C0C0C0"/>
          <w:vAlign w:val="center"/>
        </w:tcPr>
        <w:p w:rsidR="00D218DA" w:rsidRDefault="00D218DA">
          <w:pPr>
            <w:pStyle w:val="Footer"/>
            <w:spacing w:before="120" w:after="120"/>
            <w:jc w:val="center"/>
            <w:rPr>
              <w:rFonts w:ascii="Arial" w:hAnsi="Arial"/>
              <w:b/>
              <w:sz w:val="16"/>
              <w:highlight w:val="lightGray"/>
            </w:rPr>
          </w:pPr>
          <w:r>
            <w:rPr>
              <w:rFonts w:ascii="Arial" w:hAnsi="Arial"/>
              <w:b/>
              <w:sz w:val="16"/>
            </w:rPr>
            <w:t>TITLE</w:t>
          </w:r>
        </w:p>
      </w:tc>
      <w:tc>
        <w:tcPr>
          <w:tcW w:w="1170" w:type="dxa"/>
          <w:tcBorders>
            <w:bottom w:val="single" w:sz="4" w:space="0" w:color="auto"/>
          </w:tcBorders>
          <w:shd w:val="clear" w:color="auto" w:fill="C0C0C0"/>
        </w:tcPr>
        <w:p w:rsidR="00D218DA" w:rsidRDefault="00D218DA">
          <w:pPr>
            <w:pStyle w:val="Footer"/>
            <w:spacing w:before="120" w:after="120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FORMAT</w:t>
          </w:r>
        </w:p>
      </w:tc>
      <w:tc>
        <w:tcPr>
          <w:tcW w:w="1989" w:type="dxa"/>
          <w:tcBorders>
            <w:bottom w:val="single" w:sz="4" w:space="0" w:color="auto"/>
          </w:tcBorders>
          <w:shd w:val="clear" w:color="auto" w:fill="C0C0C0"/>
          <w:vAlign w:val="center"/>
        </w:tcPr>
        <w:p w:rsidR="00D218DA" w:rsidRDefault="00D218DA">
          <w:pPr>
            <w:pStyle w:val="Footer"/>
            <w:spacing w:before="120" w:after="120"/>
            <w:jc w:val="center"/>
            <w:rPr>
              <w:rFonts w:ascii="Arial" w:hAnsi="Arial"/>
              <w:b/>
              <w:sz w:val="16"/>
              <w:highlight w:val="lightGray"/>
            </w:rPr>
          </w:pPr>
          <w:r>
            <w:rPr>
              <w:rFonts w:ascii="Arial" w:hAnsi="Arial"/>
              <w:b/>
              <w:sz w:val="16"/>
              <w:highlight w:val="lightGray"/>
            </w:rPr>
            <w:t>CONTRACT NO.</w:t>
          </w:r>
        </w:p>
      </w:tc>
      <w:tc>
        <w:tcPr>
          <w:tcW w:w="988" w:type="dxa"/>
          <w:tcBorders>
            <w:bottom w:val="single" w:sz="4" w:space="0" w:color="auto"/>
          </w:tcBorders>
          <w:shd w:val="clear" w:color="auto" w:fill="C0C0C0"/>
          <w:vAlign w:val="center"/>
        </w:tcPr>
        <w:p w:rsidR="00D218DA" w:rsidRDefault="00D218DA">
          <w:pPr>
            <w:pStyle w:val="Footer"/>
            <w:spacing w:before="120" w:after="120"/>
            <w:jc w:val="center"/>
            <w:rPr>
              <w:rFonts w:ascii="Arial" w:hAnsi="Arial"/>
              <w:b/>
              <w:sz w:val="16"/>
              <w:highlight w:val="lightGray"/>
            </w:rPr>
          </w:pPr>
          <w:r>
            <w:rPr>
              <w:rFonts w:ascii="Arial" w:hAnsi="Arial"/>
              <w:b/>
              <w:sz w:val="16"/>
            </w:rPr>
            <w:t>REVISION</w:t>
          </w:r>
        </w:p>
      </w:tc>
      <w:tc>
        <w:tcPr>
          <w:tcW w:w="1613" w:type="dxa"/>
          <w:tcBorders>
            <w:bottom w:val="single" w:sz="4" w:space="0" w:color="auto"/>
            <w:right w:val="single" w:sz="4" w:space="0" w:color="auto"/>
          </w:tcBorders>
          <w:shd w:val="clear" w:color="auto" w:fill="C0C0C0"/>
          <w:vAlign w:val="center"/>
        </w:tcPr>
        <w:p w:rsidR="00D218DA" w:rsidRDefault="00D218DA">
          <w:pPr>
            <w:pStyle w:val="Footer"/>
            <w:spacing w:before="120" w:after="120"/>
            <w:jc w:val="center"/>
            <w:rPr>
              <w:rFonts w:ascii="Arial" w:hAnsi="Arial"/>
              <w:b/>
              <w:sz w:val="16"/>
              <w:highlight w:val="lightGray"/>
            </w:rPr>
          </w:pPr>
          <w:r>
            <w:rPr>
              <w:rFonts w:ascii="Arial" w:hAnsi="Arial"/>
              <w:b/>
              <w:sz w:val="16"/>
            </w:rPr>
            <w:t>PAGE</w:t>
          </w:r>
        </w:p>
      </w:tc>
    </w:tr>
    <w:tr w:rsidR="00D218DA" w:rsidTr="00C62E55">
      <w:trPr>
        <w:cantSplit/>
        <w:trHeight w:val="962"/>
      </w:trPr>
      <w:tc>
        <w:tcPr>
          <w:tcW w:w="2428" w:type="dxa"/>
          <w:vMerge/>
          <w:tcBorders>
            <w:left w:val="single" w:sz="4" w:space="0" w:color="auto"/>
            <w:bottom w:val="single" w:sz="4" w:space="0" w:color="auto"/>
          </w:tcBorders>
        </w:tcPr>
        <w:p w:rsidR="00D218DA" w:rsidRDefault="00D218DA">
          <w:pPr>
            <w:pStyle w:val="Footer"/>
            <w:tabs>
              <w:tab w:val="left" w:pos="882"/>
            </w:tabs>
            <w:rPr>
              <w:noProof/>
            </w:rPr>
          </w:pPr>
        </w:p>
      </w:tc>
      <w:tc>
        <w:tcPr>
          <w:tcW w:w="2792" w:type="dxa"/>
          <w:tcBorders>
            <w:bottom w:val="single" w:sz="4" w:space="0" w:color="auto"/>
          </w:tcBorders>
          <w:vAlign w:val="center"/>
        </w:tcPr>
        <w:p w:rsidR="00D218DA" w:rsidRPr="005C5DEE" w:rsidRDefault="00B964C0" w:rsidP="00DC084B">
          <w:pPr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Final</w:t>
          </w:r>
          <w:r w:rsidR="009C7569">
            <w:rPr>
              <w:rFonts w:ascii="Arial Narrow" w:hAnsi="Arial Narrow"/>
            </w:rPr>
            <w:t xml:space="preserve"> Acceptance Test</w:t>
          </w:r>
        </w:p>
      </w:tc>
      <w:tc>
        <w:tcPr>
          <w:tcW w:w="1170" w:type="dxa"/>
          <w:tcBorders>
            <w:bottom w:val="single" w:sz="4" w:space="0" w:color="auto"/>
          </w:tcBorders>
          <w:vAlign w:val="center"/>
        </w:tcPr>
        <w:p w:rsidR="00D218DA" w:rsidRDefault="00D218DA">
          <w:pPr>
            <w:pStyle w:val="Footer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A4</w:t>
          </w:r>
        </w:p>
      </w:tc>
      <w:tc>
        <w:tcPr>
          <w:tcW w:w="1989" w:type="dxa"/>
          <w:tcBorders>
            <w:bottom w:val="single" w:sz="4" w:space="0" w:color="auto"/>
          </w:tcBorders>
          <w:vAlign w:val="center"/>
        </w:tcPr>
        <w:p w:rsidR="00D218DA" w:rsidRPr="005C5DEE" w:rsidRDefault="00453110" w:rsidP="005C5DEE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 w:rsidRPr="00453110">
            <w:rPr>
              <w:rFonts w:ascii="Arial Narrow" w:hAnsi="Arial Narrow"/>
              <w:bCs/>
            </w:rPr>
            <w:t>QT200000000024331</w:t>
          </w:r>
        </w:p>
      </w:tc>
      <w:tc>
        <w:tcPr>
          <w:tcW w:w="988" w:type="dxa"/>
          <w:tcBorders>
            <w:bottom w:val="single" w:sz="4" w:space="0" w:color="auto"/>
          </w:tcBorders>
          <w:vAlign w:val="center"/>
        </w:tcPr>
        <w:p w:rsidR="00D218DA" w:rsidRDefault="00D218DA">
          <w:pPr>
            <w:pStyle w:val="Footer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1</w:t>
          </w:r>
        </w:p>
      </w:tc>
      <w:tc>
        <w:tcPr>
          <w:tcW w:w="161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D218DA" w:rsidRDefault="00D218DA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Cover</w:t>
          </w:r>
        </w:p>
      </w:tc>
    </w:tr>
  </w:tbl>
  <w:p w:rsidR="00D218DA" w:rsidRDefault="00D218DA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DA" w:rsidRDefault="0022780E">
    <w:pPr>
      <w:pStyle w:val="Footer"/>
      <w:ind w:right="360"/>
    </w:pPr>
    <w:r>
      <w:rPr>
        <w:rStyle w:val="PageNumber"/>
      </w:rPr>
      <w:fldChar w:fldCharType="begin"/>
    </w:r>
    <w:r>
      <w:rPr>
        <w:noProof/>
      </w:rPr>
      <w:pict>
        <v:rect id="_x0000_s2606" style="position:absolute;margin-left:536.1pt;margin-top:726.55pt;width:39.9pt;height:36.6pt;z-index:251661312;mso-position-horizontal-relative:text;mso-position-vertical-relative:text" o:allowincell="f">
          <v:textbox style="mso-next-textbox:#_x0000_s2606">
            <w:txbxContent>
              <w:p w:rsidR="00D218DA" w:rsidRDefault="0022780E">
                <w:pPr>
                  <w:jc w:val="center"/>
                  <w:rPr>
                    <w:sz w:val="16"/>
                  </w:rPr>
                </w:pPr>
                <w:r>
                  <w:rPr>
                    <w:rStyle w:val="PageNumber"/>
                  </w:rPr>
                  <w:fldChar w:fldCharType="begin"/>
                </w:r>
                <w:r w:rsidR="00D218DA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D62859"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</v:rect>
      </w:pict>
    </w:r>
    <w:r w:rsidR="00D218D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218DA">
      <w:rPr>
        <w:rStyle w:val="PageNumber"/>
        <w:noProof/>
      </w:rPr>
      <w:t>ii</w:t>
    </w:r>
    <w:r>
      <w:rPr>
        <w:rStyle w:val="PageNumber"/>
      </w:rPr>
      <w:fldChar w:fldCharType="end"/>
    </w:r>
  </w:p>
  <w:tbl>
    <w:tblPr>
      <w:tblW w:w="14130" w:type="dxa"/>
      <w:tblInd w:w="-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610"/>
      <w:gridCol w:w="2970"/>
      <w:gridCol w:w="1091"/>
      <w:gridCol w:w="2869"/>
      <w:gridCol w:w="3060"/>
      <w:gridCol w:w="1530"/>
    </w:tblGrid>
    <w:tr w:rsidR="00D218DA">
      <w:trPr>
        <w:cantSplit/>
        <w:trHeight w:val="419"/>
      </w:trPr>
      <w:tc>
        <w:tcPr>
          <w:tcW w:w="2610" w:type="dxa"/>
          <w:vMerge w:val="restart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D218DA" w:rsidRDefault="005B49B9">
          <w:pPr>
            <w:pStyle w:val="Footer"/>
            <w:tabs>
              <w:tab w:val="left" w:pos="882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223010" cy="457200"/>
                <wp:effectExtent l="19050" t="0" r="0" b="0"/>
                <wp:docPr id="2" name="Picture 1" descr="alamibig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amibig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520" w:type="dxa"/>
          <w:gridSpan w:val="5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D218DA" w:rsidRDefault="00D218DA">
          <w:pPr>
            <w:pStyle w:val="Footer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DOCUMENT IDENTIFICATION</w:t>
          </w:r>
        </w:p>
      </w:tc>
    </w:tr>
    <w:tr w:rsidR="00D218DA">
      <w:trPr>
        <w:cantSplit/>
        <w:trHeight w:val="419"/>
      </w:trPr>
      <w:tc>
        <w:tcPr>
          <w:tcW w:w="2610" w:type="dxa"/>
          <w:vMerge/>
          <w:tcBorders>
            <w:left w:val="single" w:sz="4" w:space="0" w:color="auto"/>
            <w:bottom w:val="single" w:sz="4" w:space="0" w:color="auto"/>
          </w:tcBorders>
        </w:tcPr>
        <w:p w:rsidR="00D218DA" w:rsidRDefault="00D218DA">
          <w:pPr>
            <w:pStyle w:val="Footer"/>
            <w:tabs>
              <w:tab w:val="left" w:pos="882"/>
            </w:tabs>
            <w:rPr>
              <w:noProof/>
            </w:rPr>
          </w:pPr>
        </w:p>
      </w:tc>
      <w:tc>
        <w:tcPr>
          <w:tcW w:w="2970" w:type="dxa"/>
          <w:tcBorders>
            <w:bottom w:val="single" w:sz="4" w:space="0" w:color="auto"/>
          </w:tcBorders>
          <w:shd w:val="clear" w:color="auto" w:fill="C0C0C0"/>
          <w:vAlign w:val="center"/>
        </w:tcPr>
        <w:p w:rsidR="00D218DA" w:rsidRDefault="00D218DA">
          <w:pPr>
            <w:pStyle w:val="Footer"/>
            <w:spacing w:before="120" w:after="120"/>
            <w:jc w:val="center"/>
            <w:rPr>
              <w:rFonts w:ascii="Arial" w:hAnsi="Arial"/>
              <w:b/>
              <w:sz w:val="16"/>
              <w:highlight w:val="lightGray"/>
            </w:rPr>
          </w:pPr>
          <w:r>
            <w:rPr>
              <w:rFonts w:ascii="Arial" w:hAnsi="Arial"/>
              <w:b/>
              <w:sz w:val="16"/>
            </w:rPr>
            <w:t>TITLE</w:t>
          </w:r>
        </w:p>
      </w:tc>
      <w:tc>
        <w:tcPr>
          <w:tcW w:w="1091" w:type="dxa"/>
          <w:tcBorders>
            <w:bottom w:val="single" w:sz="4" w:space="0" w:color="auto"/>
          </w:tcBorders>
          <w:shd w:val="clear" w:color="auto" w:fill="C0C0C0"/>
        </w:tcPr>
        <w:p w:rsidR="00D218DA" w:rsidRDefault="00D218DA">
          <w:pPr>
            <w:pStyle w:val="Footer"/>
            <w:spacing w:before="120" w:after="120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FORMAT</w:t>
          </w:r>
        </w:p>
      </w:tc>
      <w:tc>
        <w:tcPr>
          <w:tcW w:w="2869" w:type="dxa"/>
          <w:tcBorders>
            <w:bottom w:val="single" w:sz="4" w:space="0" w:color="auto"/>
          </w:tcBorders>
          <w:shd w:val="clear" w:color="auto" w:fill="C0C0C0"/>
          <w:vAlign w:val="center"/>
        </w:tcPr>
        <w:p w:rsidR="00D218DA" w:rsidRDefault="00D218DA">
          <w:pPr>
            <w:pStyle w:val="Footer"/>
            <w:spacing w:before="120" w:after="120"/>
            <w:jc w:val="center"/>
            <w:rPr>
              <w:rFonts w:ascii="Arial" w:hAnsi="Arial"/>
              <w:b/>
              <w:sz w:val="16"/>
              <w:highlight w:val="lightGray"/>
            </w:rPr>
          </w:pPr>
          <w:r>
            <w:rPr>
              <w:rFonts w:ascii="Arial" w:hAnsi="Arial"/>
              <w:b/>
              <w:sz w:val="16"/>
              <w:highlight w:val="lightGray"/>
            </w:rPr>
            <w:t>CONTRACT NO.</w:t>
          </w:r>
        </w:p>
      </w:tc>
      <w:tc>
        <w:tcPr>
          <w:tcW w:w="3060" w:type="dxa"/>
          <w:tcBorders>
            <w:bottom w:val="single" w:sz="4" w:space="0" w:color="auto"/>
          </w:tcBorders>
          <w:shd w:val="clear" w:color="auto" w:fill="C0C0C0"/>
          <w:vAlign w:val="center"/>
        </w:tcPr>
        <w:p w:rsidR="00D218DA" w:rsidRDefault="00D218DA">
          <w:pPr>
            <w:pStyle w:val="Footer"/>
            <w:spacing w:before="120" w:after="120"/>
            <w:jc w:val="center"/>
            <w:rPr>
              <w:rFonts w:ascii="Arial" w:hAnsi="Arial"/>
              <w:b/>
              <w:sz w:val="16"/>
              <w:highlight w:val="lightGray"/>
            </w:rPr>
          </w:pPr>
          <w:r>
            <w:rPr>
              <w:rFonts w:ascii="Arial" w:hAnsi="Arial"/>
              <w:b/>
              <w:sz w:val="16"/>
            </w:rPr>
            <w:t>REVISION</w:t>
          </w:r>
        </w:p>
      </w:tc>
      <w:tc>
        <w:tcPr>
          <w:tcW w:w="1530" w:type="dxa"/>
          <w:tcBorders>
            <w:bottom w:val="single" w:sz="4" w:space="0" w:color="auto"/>
            <w:right w:val="single" w:sz="4" w:space="0" w:color="auto"/>
          </w:tcBorders>
          <w:shd w:val="clear" w:color="auto" w:fill="C0C0C0"/>
          <w:vAlign w:val="center"/>
        </w:tcPr>
        <w:p w:rsidR="00D218DA" w:rsidRDefault="00D218DA">
          <w:pPr>
            <w:pStyle w:val="Footer"/>
            <w:spacing w:before="120" w:after="120"/>
            <w:jc w:val="center"/>
            <w:rPr>
              <w:rFonts w:ascii="Arial" w:hAnsi="Arial"/>
              <w:b/>
              <w:sz w:val="16"/>
              <w:highlight w:val="lightGray"/>
            </w:rPr>
          </w:pPr>
          <w:r>
            <w:rPr>
              <w:rFonts w:ascii="Arial" w:hAnsi="Arial"/>
              <w:b/>
              <w:sz w:val="16"/>
            </w:rPr>
            <w:t>PAGE</w:t>
          </w:r>
        </w:p>
      </w:tc>
    </w:tr>
    <w:tr w:rsidR="00D218DA">
      <w:trPr>
        <w:cantSplit/>
        <w:trHeight w:val="962"/>
      </w:trPr>
      <w:tc>
        <w:tcPr>
          <w:tcW w:w="2610" w:type="dxa"/>
          <w:vMerge/>
          <w:tcBorders>
            <w:left w:val="single" w:sz="4" w:space="0" w:color="auto"/>
            <w:bottom w:val="single" w:sz="4" w:space="0" w:color="auto"/>
          </w:tcBorders>
        </w:tcPr>
        <w:p w:rsidR="00D218DA" w:rsidRDefault="00D218DA">
          <w:pPr>
            <w:pStyle w:val="Footer"/>
            <w:tabs>
              <w:tab w:val="left" w:pos="882"/>
            </w:tabs>
            <w:rPr>
              <w:noProof/>
            </w:rPr>
          </w:pPr>
        </w:p>
      </w:tc>
      <w:tc>
        <w:tcPr>
          <w:tcW w:w="2970" w:type="dxa"/>
          <w:tcBorders>
            <w:bottom w:val="single" w:sz="4" w:space="0" w:color="auto"/>
          </w:tcBorders>
          <w:vAlign w:val="center"/>
        </w:tcPr>
        <w:p w:rsidR="00D218DA" w:rsidRDefault="00B964C0" w:rsidP="00DC084B">
          <w:pPr>
            <w:jc w:val="center"/>
            <w:rPr>
              <w:sz w:val="16"/>
            </w:rPr>
          </w:pPr>
          <w:r>
            <w:rPr>
              <w:rFonts w:ascii="Arial Narrow" w:hAnsi="Arial Narrow"/>
            </w:rPr>
            <w:t>Final</w:t>
          </w:r>
          <w:r w:rsidR="003142A2">
            <w:rPr>
              <w:rFonts w:ascii="Arial Narrow" w:hAnsi="Arial Narrow"/>
            </w:rPr>
            <w:t xml:space="preserve"> Acceptance Test</w:t>
          </w:r>
        </w:p>
      </w:tc>
      <w:tc>
        <w:tcPr>
          <w:tcW w:w="1091" w:type="dxa"/>
          <w:tcBorders>
            <w:bottom w:val="single" w:sz="4" w:space="0" w:color="auto"/>
          </w:tcBorders>
          <w:vAlign w:val="center"/>
        </w:tcPr>
        <w:p w:rsidR="00D218DA" w:rsidRDefault="00D218DA">
          <w:pPr>
            <w:pStyle w:val="Footer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A4</w:t>
          </w:r>
        </w:p>
      </w:tc>
      <w:tc>
        <w:tcPr>
          <w:tcW w:w="2869" w:type="dxa"/>
          <w:tcBorders>
            <w:bottom w:val="single" w:sz="4" w:space="0" w:color="auto"/>
          </w:tcBorders>
          <w:vAlign w:val="center"/>
        </w:tcPr>
        <w:p w:rsidR="00D218DA" w:rsidRPr="001131F6" w:rsidRDefault="00240D80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 w:rsidRPr="00453110">
            <w:rPr>
              <w:rFonts w:ascii="Arial Narrow" w:hAnsi="Arial Narrow"/>
              <w:bCs/>
            </w:rPr>
            <w:t>QT200000000024331</w:t>
          </w:r>
        </w:p>
      </w:tc>
      <w:tc>
        <w:tcPr>
          <w:tcW w:w="3060" w:type="dxa"/>
          <w:tcBorders>
            <w:bottom w:val="single" w:sz="4" w:space="0" w:color="auto"/>
          </w:tcBorders>
          <w:vAlign w:val="center"/>
        </w:tcPr>
        <w:p w:rsidR="00D218DA" w:rsidRDefault="00D218DA">
          <w:pPr>
            <w:pStyle w:val="Footer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1</w:t>
          </w:r>
        </w:p>
      </w:tc>
      <w:tc>
        <w:tcPr>
          <w:tcW w:w="1530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D218DA" w:rsidRDefault="0022780E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Style w:val="PageNumber"/>
            </w:rPr>
            <w:fldChar w:fldCharType="begin"/>
          </w:r>
          <w:r w:rsidR="00D218D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628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D218DA" w:rsidRDefault="00D218DA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21B" w:rsidRDefault="0022780E">
    <w:pPr>
      <w:pStyle w:val="Footer"/>
      <w:ind w:right="360"/>
    </w:pPr>
    <w:r>
      <w:rPr>
        <w:rStyle w:val="PageNumber"/>
      </w:rPr>
      <w:fldChar w:fldCharType="begin"/>
    </w:r>
    <w:r>
      <w:rPr>
        <w:noProof/>
      </w:rPr>
      <w:pict>
        <v:rect id="_x0000_s2608" style="position:absolute;margin-left:536.1pt;margin-top:726.55pt;width:39.9pt;height:36.6pt;z-index:251662336;mso-position-horizontal-relative:text;mso-position-vertical-relative:text" o:allowincell="f">
          <v:textbox style="mso-next-textbox:#_x0000_s2608">
            <w:txbxContent>
              <w:p w:rsidR="00DF521B" w:rsidRDefault="00D218DA">
                <w:pPr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--</w:t>
                </w:r>
                <w:r w:rsidR="0022780E">
                  <w:rPr>
                    <w:rStyle w:val="PageNumber"/>
                  </w:rPr>
                  <w:fldChar w:fldCharType="begin"/>
                </w:r>
                <w:r w:rsidR="00DF521B">
                  <w:rPr>
                    <w:rStyle w:val="PageNumber"/>
                  </w:rPr>
                  <w:instrText xml:space="preserve"> PAGE </w:instrText>
                </w:r>
                <w:r w:rsidR="0022780E">
                  <w:rPr>
                    <w:rStyle w:val="PageNumber"/>
                  </w:rPr>
                  <w:fldChar w:fldCharType="separate"/>
                </w:r>
                <w:r w:rsidR="00A65D07">
                  <w:rPr>
                    <w:rStyle w:val="PageNumber"/>
                    <w:noProof/>
                  </w:rPr>
                  <w:t>8</w:t>
                </w:r>
                <w:r w:rsidR="0022780E">
                  <w:rPr>
                    <w:rStyle w:val="PageNumber"/>
                  </w:rPr>
                  <w:fldChar w:fldCharType="end"/>
                </w:r>
              </w:p>
            </w:txbxContent>
          </v:textbox>
        </v:rect>
      </w:pict>
    </w:r>
    <w:r w:rsidR="00DF521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F521B">
      <w:rPr>
        <w:rStyle w:val="PageNumber"/>
        <w:noProof/>
      </w:rPr>
      <w:t>ii</w:t>
    </w:r>
    <w:r>
      <w:rPr>
        <w:rStyle w:val="PageNumber"/>
      </w:rPr>
      <w:fldChar w:fldCharType="end"/>
    </w:r>
  </w:p>
  <w:tbl>
    <w:tblPr>
      <w:tblW w:w="918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070"/>
      <w:gridCol w:w="1890"/>
      <w:gridCol w:w="1080"/>
      <w:gridCol w:w="1890"/>
      <w:gridCol w:w="1080"/>
      <w:gridCol w:w="1170"/>
    </w:tblGrid>
    <w:tr w:rsidR="00DF521B">
      <w:trPr>
        <w:cantSplit/>
        <w:trHeight w:val="419"/>
      </w:trPr>
      <w:tc>
        <w:tcPr>
          <w:tcW w:w="2070" w:type="dxa"/>
          <w:vMerge w:val="restart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DF521B" w:rsidRDefault="005B49B9">
          <w:pPr>
            <w:pStyle w:val="Footer"/>
            <w:tabs>
              <w:tab w:val="left" w:pos="882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223010" cy="457200"/>
                <wp:effectExtent l="19050" t="0" r="0" b="0"/>
                <wp:docPr id="3" name="Picture 1" descr="alamibig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amibig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10" w:type="dxa"/>
          <w:gridSpan w:val="5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DF521B" w:rsidRDefault="00DF521B">
          <w:pPr>
            <w:pStyle w:val="Footer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DOCUMENT IDENTIFICATION</w:t>
          </w:r>
        </w:p>
      </w:tc>
    </w:tr>
    <w:tr w:rsidR="00DF521B">
      <w:trPr>
        <w:cantSplit/>
        <w:trHeight w:val="419"/>
      </w:trPr>
      <w:tc>
        <w:tcPr>
          <w:tcW w:w="2070" w:type="dxa"/>
          <w:vMerge/>
          <w:tcBorders>
            <w:left w:val="single" w:sz="4" w:space="0" w:color="auto"/>
            <w:bottom w:val="single" w:sz="4" w:space="0" w:color="auto"/>
          </w:tcBorders>
        </w:tcPr>
        <w:p w:rsidR="00DF521B" w:rsidRDefault="00DF521B">
          <w:pPr>
            <w:pStyle w:val="Footer"/>
            <w:tabs>
              <w:tab w:val="left" w:pos="882"/>
            </w:tabs>
            <w:rPr>
              <w:noProof/>
            </w:rPr>
          </w:pPr>
        </w:p>
      </w:tc>
      <w:tc>
        <w:tcPr>
          <w:tcW w:w="1890" w:type="dxa"/>
          <w:tcBorders>
            <w:bottom w:val="single" w:sz="4" w:space="0" w:color="auto"/>
          </w:tcBorders>
          <w:shd w:val="clear" w:color="auto" w:fill="C0C0C0"/>
          <w:vAlign w:val="center"/>
        </w:tcPr>
        <w:p w:rsidR="00DF521B" w:rsidRDefault="00DF521B">
          <w:pPr>
            <w:pStyle w:val="Footer"/>
            <w:spacing w:before="120" w:after="120"/>
            <w:jc w:val="center"/>
            <w:rPr>
              <w:rFonts w:ascii="Arial" w:hAnsi="Arial"/>
              <w:b/>
              <w:sz w:val="16"/>
              <w:highlight w:val="lightGray"/>
            </w:rPr>
          </w:pPr>
          <w:r>
            <w:rPr>
              <w:rFonts w:ascii="Arial" w:hAnsi="Arial"/>
              <w:b/>
              <w:sz w:val="16"/>
            </w:rPr>
            <w:t>TITLE</w:t>
          </w:r>
        </w:p>
      </w:tc>
      <w:tc>
        <w:tcPr>
          <w:tcW w:w="1080" w:type="dxa"/>
          <w:tcBorders>
            <w:bottom w:val="single" w:sz="4" w:space="0" w:color="auto"/>
          </w:tcBorders>
          <w:shd w:val="clear" w:color="auto" w:fill="C0C0C0"/>
        </w:tcPr>
        <w:p w:rsidR="00DF521B" w:rsidRDefault="00DF521B">
          <w:pPr>
            <w:pStyle w:val="Footer"/>
            <w:spacing w:before="120" w:after="120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FORMAT</w:t>
          </w:r>
        </w:p>
      </w:tc>
      <w:tc>
        <w:tcPr>
          <w:tcW w:w="1890" w:type="dxa"/>
          <w:tcBorders>
            <w:bottom w:val="single" w:sz="4" w:space="0" w:color="auto"/>
          </w:tcBorders>
          <w:shd w:val="clear" w:color="auto" w:fill="C0C0C0"/>
          <w:vAlign w:val="center"/>
        </w:tcPr>
        <w:p w:rsidR="00DF521B" w:rsidRDefault="00DF521B">
          <w:pPr>
            <w:pStyle w:val="Footer"/>
            <w:spacing w:before="120" w:after="120"/>
            <w:jc w:val="center"/>
            <w:rPr>
              <w:rFonts w:ascii="Arial" w:hAnsi="Arial"/>
              <w:b/>
              <w:sz w:val="16"/>
              <w:highlight w:val="lightGray"/>
            </w:rPr>
          </w:pPr>
          <w:r>
            <w:rPr>
              <w:rFonts w:ascii="Arial" w:hAnsi="Arial"/>
              <w:b/>
              <w:sz w:val="16"/>
              <w:highlight w:val="lightGray"/>
            </w:rPr>
            <w:t>CONTRACT NO.</w:t>
          </w:r>
        </w:p>
      </w:tc>
      <w:tc>
        <w:tcPr>
          <w:tcW w:w="1080" w:type="dxa"/>
          <w:tcBorders>
            <w:bottom w:val="single" w:sz="4" w:space="0" w:color="auto"/>
          </w:tcBorders>
          <w:shd w:val="clear" w:color="auto" w:fill="C0C0C0"/>
          <w:vAlign w:val="center"/>
        </w:tcPr>
        <w:p w:rsidR="00DF521B" w:rsidRDefault="00DF521B">
          <w:pPr>
            <w:pStyle w:val="Footer"/>
            <w:spacing w:before="120" w:after="120"/>
            <w:jc w:val="center"/>
            <w:rPr>
              <w:rFonts w:ascii="Arial" w:hAnsi="Arial"/>
              <w:b/>
              <w:sz w:val="16"/>
              <w:highlight w:val="lightGray"/>
            </w:rPr>
          </w:pPr>
          <w:r>
            <w:rPr>
              <w:rFonts w:ascii="Arial" w:hAnsi="Arial"/>
              <w:b/>
              <w:sz w:val="16"/>
            </w:rPr>
            <w:t>REVISION</w:t>
          </w:r>
        </w:p>
      </w:tc>
      <w:tc>
        <w:tcPr>
          <w:tcW w:w="1170" w:type="dxa"/>
          <w:tcBorders>
            <w:bottom w:val="single" w:sz="4" w:space="0" w:color="auto"/>
            <w:right w:val="single" w:sz="4" w:space="0" w:color="auto"/>
          </w:tcBorders>
          <w:shd w:val="clear" w:color="auto" w:fill="C0C0C0"/>
          <w:vAlign w:val="center"/>
        </w:tcPr>
        <w:p w:rsidR="00DF521B" w:rsidRDefault="00DF521B">
          <w:pPr>
            <w:pStyle w:val="Footer"/>
            <w:spacing w:before="120" w:after="120"/>
            <w:jc w:val="center"/>
            <w:rPr>
              <w:rFonts w:ascii="Arial" w:hAnsi="Arial"/>
              <w:b/>
              <w:sz w:val="16"/>
              <w:highlight w:val="lightGray"/>
            </w:rPr>
          </w:pPr>
          <w:r>
            <w:rPr>
              <w:rFonts w:ascii="Arial" w:hAnsi="Arial"/>
              <w:b/>
              <w:sz w:val="16"/>
            </w:rPr>
            <w:t>PAGE</w:t>
          </w:r>
        </w:p>
      </w:tc>
    </w:tr>
    <w:tr w:rsidR="00DF521B">
      <w:trPr>
        <w:cantSplit/>
        <w:trHeight w:val="962"/>
      </w:trPr>
      <w:tc>
        <w:tcPr>
          <w:tcW w:w="2070" w:type="dxa"/>
          <w:vMerge/>
          <w:tcBorders>
            <w:left w:val="single" w:sz="4" w:space="0" w:color="auto"/>
            <w:bottom w:val="single" w:sz="4" w:space="0" w:color="auto"/>
          </w:tcBorders>
        </w:tcPr>
        <w:p w:rsidR="00DF521B" w:rsidRDefault="00DF521B">
          <w:pPr>
            <w:pStyle w:val="Footer"/>
            <w:tabs>
              <w:tab w:val="left" w:pos="882"/>
            </w:tabs>
            <w:rPr>
              <w:noProof/>
            </w:rPr>
          </w:pPr>
        </w:p>
      </w:tc>
      <w:tc>
        <w:tcPr>
          <w:tcW w:w="1890" w:type="dxa"/>
          <w:tcBorders>
            <w:bottom w:val="single" w:sz="4" w:space="0" w:color="auto"/>
          </w:tcBorders>
          <w:vAlign w:val="center"/>
        </w:tcPr>
        <w:p w:rsidR="00DF521B" w:rsidRDefault="00BB7E29" w:rsidP="00DC084B">
          <w:pPr>
            <w:jc w:val="center"/>
            <w:rPr>
              <w:sz w:val="16"/>
            </w:rPr>
          </w:pPr>
          <w:r>
            <w:rPr>
              <w:rFonts w:ascii="Arial Narrow" w:hAnsi="Arial Narrow"/>
            </w:rPr>
            <w:t>Final</w:t>
          </w:r>
          <w:r w:rsidR="00B03D48">
            <w:rPr>
              <w:rFonts w:ascii="Arial Narrow" w:hAnsi="Arial Narrow"/>
            </w:rPr>
            <w:t xml:space="preserve"> Acceptance Test</w:t>
          </w: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:rsidR="00DF521B" w:rsidRDefault="00DF521B">
          <w:pPr>
            <w:pStyle w:val="Footer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A4</w:t>
          </w:r>
        </w:p>
      </w:tc>
      <w:tc>
        <w:tcPr>
          <w:tcW w:w="1890" w:type="dxa"/>
          <w:tcBorders>
            <w:bottom w:val="single" w:sz="4" w:space="0" w:color="auto"/>
          </w:tcBorders>
          <w:vAlign w:val="center"/>
        </w:tcPr>
        <w:p w:rsidR="00DF521B" w:rsidRPr="001131F6" w:rsidRDefault="00240D80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 w:rsidRPr="00453110">
            <w:rPr>
              <w:rFonts w:ascii="Arial Narrow" w:hAnsi="Arial Narrow"/>
              <w:bCs/>
            </w:rPr>
            <w:t>QT200000000024331</w:t>
          </w: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:rsidR="00DF521B" w:rsidRDefault="00DF521B">
          <w:pPr>
            <w:pStyle w:val="Footer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1</w:t>
          </w:r>
        </w:p>
      </w:tc>
      <w:tc>
        <w:tcPr>
          <w:tcW w:w="1170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DF521B" w:rsidRDefault="0022780E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Style w:val="PageNumber"/>
            </w:rPr>
            <w:fldChar w:fldCharType="begin"/>
          </w:r>
          <w:r w:rsidR="00DF521B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65D07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DF521B" w:rsidRDefault="00DF521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3CD" w:rsidRDefault="00F023CD">
      <w:r>
        <w:separator/>
      </w:r>
    </w:p>
  </w:footnote>
  <w:footnote w:type="continuationSeparator" w:id="0">
    <w:p w:rsidR="00F023CD" w:rsidRDefault="00F023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DA" w:rsidRDefault="0022780E">
    <w:pPr>
      <w:pStyle w:val="BodyText"/>
    </w:pPr>
    <w:r>
      <w:rPr>
        <w:noProof/>
      </w:rPr>
      <w:pict>
        <v:line id="_x0000_s2594" style="position:absolute;left:0;text-align:left;flip:y;z-index:251657216" from="-49.95pt,.2pt" to="-49.95pt,666.2pt"/>
      </w:pict>
    </w:r>
    <w:r>
      <w:rPr>
        <w:noProof/>
      </w:rPr>
      <w:pict>
        <v:line id="_x0000_s2596" style="position:absolute;left:0;text-align:left;z-index:251659264" from="499.05pt,.2pt" to="499.05pt,666.2pt"/>
      </w:pict>
    </w:r>
    <w:r>
      <w:rPr>
        <w:noProof/>
      </w:rPr>
      <w:pict>
        <v:line id="_x0000_s2595" style="position:absolute;left:0;text-align:left;z-index:251658240" from="-49.95pt,.2pt" to="499.05pt,.2pt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7" type="#_x0000_t202" style="position:absolute;left:0;text-align:left;margin-left:58.05pt;margin-top:-22.05pt;width:460.5pt;height:21pt;z-index:251654144" strokecolor="white">
          <v:textbox style="mso-next-textbox:#_x0000_s2337">
            <w:txbxContent>
              <w:p w:rsidR="00D218DA" w:rsidRDefault="00D218DA">
                <w:pPr>
                  <w:jc w:val="both"/>
                  <w:rPr>
                    <w:b/>
                    <w:bCs/>
                    <w:iCs/>
                  </w:rPr>
                </w:pPr>
                <w:r>
                  <w:rPr>
                    <w:rFonts w:ascii="Times New Roman" w:hAnsi="Times New Roman"/>
                    <w:b/>
                    <w:bCs/>
                  </w:rPr>
                  <w:t xml:space="preserve">           </w:t>
                </w:r>
                <w:r>
                  <w:rPr>
                    <w:rFonts w:ascii="Times New Roman" w:hAnsi="Times New Roman"/>
                    <w:b/>
                    <w:bCs/>
                    <w:vanish/>
                  </w:rPr>
                  <w:pgNum/>
                </w:r>
              </w:p>
              <w:p w:rsidR="00D218DA" w:rsidRDefault="00D218DA">
                <w:pPr>
                  <w:rPr>
                    <w:b/>
                    <w:i/>
                  </w:rPr>
                </w:pPr>
              </w:p>
            </w:txbxContent>
          </v:textbox>
        </v:shape>
      </w:pict>
    </w:r>
    <w:r>
      <w:rPr>
        <w:noProof/>
      </w:rPr>
      <w:pict>
        <v:shape id="_x0000_s2338" type="#_x0000_t202" style="position:absolute;left:0;text-align:left;margin-left:-54pt;margin-top:-21.5pt;width:87pt;height:21pt;z-index:251655168" strokecolor="white">
          <v:textbox style="mso-next-textbox:#_x0000_s2338">
            <w:txbxContent>
              <w:p w:rsidR="00D218DA" w:rsidRDefault="00D218DA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CLASSIFIED</w:t>
                </w:r>
              </w:p>
            </w:txbxContent>
          </v:textbox>
        </v:shape>
      </w:pict>
    </w:r>
  </w:p>
  <w:p w:rsidR="00D218DA" w:rsidRDefault="0022780E">
    <w:pPr>
      <w:pStyle w:val="Header"/>
    </w:pPr>
    <w:r>
      <w:rPr>
        <w:noProof/>
      </w:rPr>
      <w:pict>
        <v:group id="_x0000_s2340" style="position:absolute;margin-left:-69.7pt;margin-top:295.5pt;width:19.75pt;height:407.3pt;z-index:251656192" coordorigin="432,7435" coordsize="432,7973">
          <v:rect id="_x0000_s2341" style="position:absolute;left:-3339;top:11206;width:7973;height:432;rotation:90;flip:x" filled="f" stroked="f">
            <v:textbox style="layout-flow:vertical;mso-layout-flow-alt:bottom-to-top;mso-next-textbox:#_x0000_s2341">
              <w:txbxContent>
                <w:p w:rsidR="00D218DA" w:rsidRDefault="00D218DA">
                  <w:pPr>
                    <w:rPr>
                      <w:sz w:val="10"/>
                    </w:rPr>
                  </w:pPr>
                  <w:r>
                    <w:rPr>
                      <w:sz w:val="10"/>
                    </w:rPr>
                    <w:t>This document and the information it con</w:t>
                  </w:r>
                  <w:r w:rsidR="003F3CDE">
                    <w:rPr>
                      <w:sz w:val="10"/>
                    </w:rPr>
                    <w:t>tains are property of Alam Informasi</w:t>
                  </w:r>
                  <w:r>
                    <w:rPr>
                      <w:sz w:val="10"/>
                    </w:rPr>
                    <w:t xml:space="preserve"> Sdn. Bhd.,© All Copyrights Reserved, </w:t>
                  </w:r>
                  <w:r>
                    <w:rPr>
                      <w:vanish/>
                      <w:sz w:val="10"/>
                    </w:rPr>
                    <w:t>.</w:t>
                  </w:r>
                  <w:r w:rsidR="003F3CDE">
                    <w:rPr>
                      <w:sz w:val="10"/>
                    </w:rPr>
                    <w:t>2012</w:t>
                  </w:r>
                  <w:r>
                    <w:rPr>
                      <w:sz w:val="10"/>
                    </w:rPr>
                    <w:t xml:space="preserve"> </w:t>
                  </w:r>
                </w:p>
                <w:p w:rsidR="00D218DA" w:rsidRDefault="00D218DA">
                  <w:pPr>
                    <w:rPr>
                      <w:sz w:val="10"/>
                    </w:rPr>
                  </w:pPr>
                  <w:r>
                    <w:rPr>
                      <w:sz w:val="10"/>
                    </w:rPr>
                    <w:t>and confidential. They shall not be reproduced nor disclosed to any person except to those having a need to</w:t>
                  </w:r>
                </w:p>
                <w:p w:rsidR="00D218DA" w:rsidRDefault="00D218DA">
                  <w:pPr>
                    <w:rPr>
                      <w:sz w:val="10"/>
                    </w:rPr>
                  </w:pPr>
                  <w:r>
                    <w:rPr>
                      <w:sz w:val="10"/>
                    </w:rPr>
                    <w:t>know them without prior written consent of SGIS I-Net Sdn. Bhd.</w:t>
                  </w:r>
                </w:p>
                <w:p w:rsidR="00D218DA" w:rsidRDefault="00D218DA">
                  <w:pPr>
                    <w:rPr>
                      <w:sz w:val="10"/>
                    </w:rPr>
                  </w:pPr>
                </w:p>
                <w:p w:rsidR="00D218DA" w:rsidRDefault="00D218DA">
                  <w:pPr>
                    <w:rPr>
                      <w:sz w:val="10"/>
                    </w:rPr>
                  </w:pPr>
                </w:p>
              </w:txbxContent>
            </v:textbox>
          </v:rect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DA" w:rsidRPr="004B63EF" w:rsidRDefault="0022780E" w:rsidP="004B63EF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05" type="#_x0000_t202" style="position:absolute;margin-left:-36pt;margin-top:0;width:103.05pt;height:27.2pt;z-index:251660288" stroked="f">
          <v:textbox style="mso-next-textbox:#_x0000_s2605">
            <w:txbxContent>
              <w:p w:rsidR="00D218DA" w:rsidRPr="004B63EF" w:rsidRDefault="00D218DA">
                <w:pPr>
                  <w:rPr>
                    <w:b/>
                  </w:rPr>
                </w:pPr>
                <w:r w:rsidRPr="004B63EF">
                  <w:rPr>
                    <w:b/>
                  </w:rPr>
                  <w:t>CLASSIFIED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189E"/>
    <w:multiLevelType w:val="hybridMultilevel"/>
    <w:tmpl w:val="CAF23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D026AD"/>
    <w:multiLevelType w:val="hybridMultilevel"/>
    <w:tmpl w:val="399EC0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732A26"/>
    <w:multiLevelType w:val="hybridMultilevel"/>
    <w:tmpl w:val="AE5A2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8767DF"/>
    <w:multiLevelType w:val="hybridMultilevel"/>
    <w:tmpl w:val="7088A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4331FF"/>
    <w:multiLevelType w:val="hybridMultilevel"/>
    <w:tmpl w:val="1DB4F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9E16AC"/>
    <w:multiLevelType w:val="hybridMultilevel"/>
    <w:tmpl w:val="B902FA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7A64BC"/>
    <w:multiLevelType w:val="hybridMultilevel"/>
    <w:tmpl w:val="C9BE2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711D31"/>
    <w:multiLevelType w:val="hybridMultilevel"/>
    <w:tmpl w:val="212845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3F119D"/>
    <w:multiLevelType w:val="hybridMultilevel"/>
    <w:tmpl w:val="F29AA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FC2A8E"/>
    <w:multiLevelType w:val="hybridMultilevel"/>
    <w:tmpl w:val="CE504B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692DB9"/>
    <w:multiLevelType w:val="hybridMultilevel"/>
    <w:tmpl w:val="75F82F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FC095B"/>
    <w:multiLevelType w:val="hybridMultilevel"/>
    <w:tmpl w:val="399EC0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3C5F59"/>
    <w:multiLevelType w:val="hybridMultilevel"/>
    <w:tmpl w:val="868E9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1D71D1"/>
    <w:multiLevelType w:val="hybridMultilevel"/>
    <w:tmpl w:val="0AD6EEA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pStyle w:val="Table"/>
      <w:lvlText w:val="Table %2: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460787F"/>
    <w:multiLevelType w:val="multilevel"/>
    <w:tmpl w:val="253A7C1A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5">
    <w:nsid w:val="39AF3517"/>
    <w:multiLevelType w:val="hybridMultilevel"/>
    <w:tmpl w:val="9C7A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9C20D29"/>
    <w:multiLevelType w:val="hybridMultilevel"/>
    <w:tmpl w:val="02FCF4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AC726C1"/>
    <w:multiLevelType w:val="hybridMultilevel"/>
    <w:tmpl w:val="CAF23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EED399C"/>
    <w:multiLevelType w:val="multilevel"/>
    <w:tmpl w:val="871A5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yle4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23475C9"/>
    <w:multiLevelType w:val="hybridMultilevel"/>
    <w:tmpl w:val="E8E64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071B93"/>
    <w:multiLevelType w:val="hybridMultilevel"/>
    <w:tmpl w:val="D9D0BD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5D12752"/>
    <w:multiLevelType w:val="hybridMultilevel"/>
    <w:tmpl w:val="9A1CB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480801"/>
    <w:multiLevelType w:val="multilevel"/>
    <w:tmpl w:val="A9C2F44C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-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Style2"/>
      <w:lvlText w:val="%1.%2.%3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CBE55F9"/>
    <w:multiLevelType w:val="hybridMultilevel"/>
    <w:tmpl w:val="9B686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EFD0740"/>
    <w:multiLevelType w:val="multilevel"/>
    <w:tmpl w:val="5568EB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30"/>
      <w:lvlText w:val="3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none"/>
      <w:lvlText w:val="3.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50144A4E"/>
    <w:multiLevelType w:val="hybridMultilevel"/>
    <w:tmpl w:val="A5FE84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56F5C49"/>
    <w:multiLevelType w:val="hybridMultilevel"/>
    <w:tmpl w:val="399EC0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9D0397B"/>
    <w:multiLevelType w:val="hybridMultilevel"/>
    <w:tmpl w:val="2FB241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775413B"/>
    <w:multiLevelType w:val="hybridMultilevel"/>
    <w:tmpl w:val="84F2C2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AC42F1A"/>
    <w:multiLevelType w:val="hybridMultilevel"/>
    <w:tmpl w:val="399EC0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F74EA0"/>
    <w:multiLevelType w:val="hybridMultilevel"/>
    <w:tmpl w:val="304E74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B7F36D4"/>
    <w:multiLevelType w:val="hybridMultilevel"/>
    <w:tmpl w:val="D9A8C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FEB5B9A"/>
    <w:multiLevelType w:val="hybridMultilevel"/>
    <w:tmpl w:val="B7D4C9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47A408E"/>
    <w:multiLevelType w:val="hybridMultilevel"/>
    <w:tmpl w:val="AD285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FC77FE"/>
    <w:multiLevelType w:val="hybridMultilevel"/>
    <w:tmpl w:val="AA948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8786764"/>
    <w:multiLevelType w:val="hybridMultilevel"/>
    <w:tmpl w:val="7C983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0F6521"/>
    <w:multiLevelType w:val="hybridMultilevel"/>
    <w:tmpl w:val="DF50B2F4"/>
    <w:lvl w:ilvl="0" w:tplc="06646FCC">
      <w:start w:val="1"/>
      <w:numFmt w:val="upperLetter"/>
      <w:pStyle w:val="Appendix"/>
      <w:lvlText w:val="Appendix %1:"/>
      <w:lvlJc w:val="left"/>
      <w:pPr>
        <w:tabs>
          <w:tab w:val="num" w:pos="252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A8475AD"/>
    <w:multiLevelType w:val="hybridMultilevel"/>
    <w:tmpl w:val="91AABF52"/>
    <w:lvl w:ilvl="0" w:tplc="37BA2718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CF515AE"/>
    <w:multiLevelType w:val="hybridMultilevel"/>
    <w:tmpl w:val="D1FAEF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2"/>
  </w:num>
  <w:num w:numId="3">
    <w:abstractNumId w:val="13"/>
  </w:num>
  <w:num w:numId="4">
    <w:abstractNumId w:val="36"/>
  </w:num>
  <w:num w:numId="5">
    <w:abstractNumId w:val="18"/>
  </w:num>
  <w:num w:numId="6">
    <w:abstractNumId w:val="14"/>
  </w:num>
  <w:num w:numId="7">
    <w:abstractNumId w:val="16"/>
  </w:num>
  <w:num w:numId="8">
    <w:abstractNumId w:val="32"/>
  </w:num>
  <w:num w:numId="9">
    <w:abstractNumId w:val="23"/>
  </w:num>
  <w:num w:numId="10">
    <w:abstractNumId w:val="21"/>
  </w:num>
  <w:num w:numId="11">
    <w:abstractNumId w:val="20"/>
  </w:num>
  <w:num w:numId="12">
    <w:abstractNumId w:val="38"/>
  </w:num>
  <w:num w:numId="13">
    <w:abstractNumId w:val="12"/>
  </w:num>
  <w:num w:numId="14">
    <w:abstractNumId w:val="27"/>
  </w:num>
  <w:num w:numId="15">
    <w:abstractNumId w:val="3"/>
  </w:num>
  <w:num w:numId="16">
    <w:abstractNumId w:val="31"/>
  </w:num>
  <w:num w:numId="17">
    <w:abstractNumId w:val="25"/>
  </w:num>
  <w:num w:numId="18">
    <w:abstractNumId w:val="34"/>
  </w:num>
  <w:num w:numId="19">
    <w:abstractNumId w:val="7"/>
  </w:num>
  <w:num w:numId="20">
    <w:abstractNumId w:val="9"/>
  </w:num>
  <w:num w:numId="21">
    <w:abstractNumId w:val="15"/>
  </w:num>
  <w:num w:numId="22">
    <w:abstractNumId w:val="4"/>
  </w:num>
  <w:num w:numId="23">
    <w:abstractNumId w:val="6"/>
  </w:num>
  <w:num w:numId="24">
    <w:abstractNumId w:val="30"/>
  </w:num>
  <w:num w:numId="25">
    <w:abstractNumId w:val="2"/>
  </w:num>
  <w:num w:numId="26">
    <w:abstractNumId w:val="8"/>
  </w:num>
  <w:num w:numId="27">
    <w:abstractNumId w:val="10"/>
  </w:num>
  <w:num w:numId="28">
    <w:abstractNumId w:val="19"/>
  </w:num>
  <w:num w:numId="29">
    <w:abstractNumId w:val="0"/>
  </w:num>
  <w:num w:numId="30">
    <w:abstractNumId w:val="11"/>
  </w:num>
  <w:num w:numId="31">
    <w:abstractNumId w:val="26"/>
  </w:num>
  <w:num w:numId="32">
    <w:abstractNumId w:val="35"/>
  </w:num>
  <w:num w:numId="33">
    <w:abstractNumId w:val="5"/>
  </w:num>
  <w:num w:numId="34">
    <w:abstractNumId w:val="33"/>
  </w:num>
  <w:num w:numId="35">
    <w:abstractNumId w:val="17"/>
  </w:num>
  <w:num w:numId="36">
    <w:abstractNumId w:val="1"/>
  </w:num>
  <w:num w:numId="37">
    <w:abstractNumId w:val="29"/>
  </w:num>
  <w:num w:numId="38">
    <w:abstractNumId w:val="28"/>
  </w:num>
  <w:num w:numId="39">
    <w:abstractNumId w:val="3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GB" w:vendorID="64" w:dllVersion="131077" w:nlCheck="1" w:checkStyle="1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30722">
      <o:colormru v:ext="edit" colors="yellow,#eaeaea"/>
      <o:colormenu v:ext="edit" fillcolor="black" strokecolor="none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B5284F"/>
    <w:rsid w:val="00000FCE"/>
    <w:rsid w:val="00003A61"/>
    <w:rsid w:val="000107C5"/>
    <w:rsid w:val="00010FBA"/>
    <w:rsid w:val="00012C01"/>
    <w:rsid w:val="0001407A"/>
    <w:rsid w:val="00015E38"/>
    <w:rsid w:val="00016F2A"/>
    <w:rsid w:val="000224AA"/>
    <w:rsid w:val="00023F2C"/>
    <w:rsid w:val="00025C2F"/>
    <w:rsid w:val="00036324"/>
    <w:rsid w:val="0004035B"/>
    <w:rsid w:val="0004292E"/>
    <w:rsid w:val="000532E9"/>
    <w:rsid w:val="00055615"/>
    <w:rsid w:val="00055C84"/>
    <w:rsid w:val="0005668C"/>
    <w:rsid w:val="00057157"/>
    <w:rsid w:val="0005719A"/>
    <w:rsid w:val="000579C8"/>
    <w:rsid w:val="00063BAA"/>
    <w:rsid w:val="000669E1"/>
    <w:rsid w:val="00066DA2"/>
    <w:rsid w:val="00083DD8"/>
    <w:rsid w:val="00084277"/>
    <w:rsid w:val="000868E6"/>
    <w:rsid w:val="00086CF9"/>
    <w:rsid w:val="000956CB"/>
    <w:rsid w:val="00096703"/>
    <w:rsid w:val="00096A44"/>
    <w:rsid w:val="000979B3"/>
    <w:rsid w:val="000A0163"/>
    <w:rsid w:val="000A5F02"/>
    <w:rsid w:val="000A69EA"/>
    <w:rsid w:val="000B26EB"/>
    <w:rsid w:val="000B27A9"/>
    <w:rsid w:val="000B36DF"/>
    <w:rsid w:val="000B4627"/>
    <w:rsid w:val="000C7A9C"/>
    <w:rsid w:val="000D448F"/>
    <w:rsid w:val="000D7210"/>
    <w:rsid w:val="001022C9"/>
    <w:rsid w:val="00105D70"/>
    <w:rsid w:val="00110B22"/>
    <w:rsid w:val="001131F6"/>
    <w:rsid w:val="001324E4"/>
    <w:rsid w:val="00137CF8"/>
    <w:rsid w:val="00140982"/>
    <w:rsid w:val="001421D7"/>
    <w:rsid w:val="00144550"/>
    <w:rsid w:val="00145798"/>
    <w:rsid w:val="001468EF"/>
    <w:rsid w:val="00146CD6"/>
    <w:rsid w:val="00147232"/>
    <w:rsid w:val="00150260"/>
    <w:rsid w:val="00152207"/>
    <w:rsid w:val="00156DF5"/>
    <w:rsid w:val="00160383"/>
    <w:rsid w:val="001727E0"/>
    <w:rsid w:val="001777D9"/>
    <w:rsid w:val="00181DBB"/>
    <w:rsid w:val="00182F2A"/>
    <w:rsid w:val="001830EB"/>
    <w:rsid w:val="00187F32"/>
    <w:rsid w:val="001A04E0"/>
    <w:rsid w:val="001A10F6"/>
    <w:rsid w:val="001A438E"/>
    <w:rsid w:val="001B0629"/>
    <w:rsid w:val="001B53D8"/>
    <w:rsid w:val="001C3036"/>
    <w:rsid w:val="001C67EA"/>
    <w:rsid w:val="001D1D16"/>
    <w:rsid w:val="001D3AD2"/>
    <w:rsid w:val="001D4303"/>
    <w:rsid w:val="001E2FC4"/>
    <w:rsid w:val="001E32CD"/>
    <w:rsid w:val="001F1976"/>
    <w:rsid w:val="00200039"/>
    <w:rsid w:val="002007BF"/>
    <w:rsid w:val="00206C94"/>
    <w:rsid w:val="00214EEB"/>
    <w:rsid w:val="00223772"/>
    <w:rsid w:val="0022780E"/>
    <w:rsid w:val="00231DCA"/>
    <w:rsid w:val="002324CA"/>
    <w:rsid w:val="00240A42"/>
    <w:rsid w:val="00240D80"/>
    <w:rsid w:val="00243361"/>
    <w:rsid w:val="00244385"/>
    <w:rsid w:val="00251B33"/>
    <w:rsid w:val="0025479A"/>
    <w:rsid w:val="002554A8"/>
    <w:rsid w:val="00271573"/>
    <w:rsid w:val="0027161A"/>
    <w:rsid w:val="00272C07"/>
    <w:rsid w:val="00273588"/>
    <w:rsid w:val="00276AB0"/>
    <w:rsid w:val="00282622"/>
    <w:rsid w:val="00283764"/>
    <w:rsid w:val="00285C06"/>
    <w:rsid w:val="002862E1"/>
    <w:rsid w:val="002869EB"/>
    <w:rsid w:val="00297542"/>
    <w:rsid w:val="002A685E"/>
    <w:rsid w:val="002B034C"/>
    <w:rsid w:val="002B4DF6"/>
    <w:rsid w:val="002C4F49"/>
    <w:rsid w:val="002D2B72"/>
    <w:rsid w:val="002D5E51"/>
    <w:rsid w:val="002E2215"/>
    <w:rsid w:val="002E3541"/>
    <w:rsid w:val="002E38FB"/>
    <w:rsid w:val="002F42E3"/>
    <w:rsid w:val="002F5BA2"/>
    <w:rsid w:val="003003AD"/>
    <w:rsid w:val="00304ECC"/>
    <w:rsid w:val="00307D05"/>
    <w:rsid w:val="003142A2"/>
    <w:rsid w:val="003166FA"/>
    <w:rsid w:val="00330315"/>
    <w:rsid w:val="00330D65"/>
    <w:rsid w:val="00334D47"/>
    <w:rsid w:val="003354BF"/>
    <w:rsid w:val="00337280"/>
    <w:rsid w:val="00337302"/>
    <w:rsid w:val="00342824"/>
    <w:rsid w:val="00344228"/>
    <w:rsid w:val="00347D59"/>
    <w:rsid w:val="00353358"/>
    <w:rsid w:val="00354B89"/>
    <w:rsid w:val="003562E6"/>
    <w:rsid w:val="003570A9"/>
    <w:rsid w:val="0036003E"/>
    <w:rsid w:val="003633B1"/>
    <w:rsid w:val="0036465F"/>
    <w:rsid w:val="00367066"/>
    <w:rsid w:val="00372D19"/>
    <w:rsid w:val="0037375C"/>
    <w:rsid w:val="00375D67"/>
    <w:rsid w:val="0038071B"/>
    <w:rsid w:val="00380AAD"/>
    <w:rsid w:val="00380B9A"/>
    <w:rsid w:val="00383BCF"/>
    <w:rsid w:val="0038441D"/>
    <w:rsid w:val="00384E14"/>
    <w:rsid w:val="00385C55"/>
    <w:rsid w:val="0038688E"/>
    <w:rsid w:val="0038692F"/>
    <w:rsid w:val="003B6BBC"/>
    <w:rsid w:val="003D1003"/>
    <w:rsid w:val="003E0F74"/>
    <w:rsid w:val="003E22AA"/>
    <w:rsid w:val="003E7FC7"/>
    <w:rsid w:val="003F2BFA"/>
    <w:rsid w:val="003F3278"/>
    <w:rsid w:val="003F3523"/>
    <w:rsid w:val="003F3CDE"/>
    <w:rsid w:val="003F511E"/>
    <w:rsid w:val="004008B5"/>
    <w:rsid w:val="00403192"/>
    <w:rsid w:val="0040386F"/>
    <w:rsid w:val="00403E02"/>
    <w:rsid w:val="004100DE"/>
    <w:rsid w:val="00411E3E"/>
    <w:rsid w:val="00411E43"/>
    <w:rsid w:val="004147E0"/>
    <w:rsid w:val="0042324C"/>
    <w:rsid w:val="00425123"/>
    <w:rsid w:val="00426A8A"/>
    <w:rsid w:val="00432D0C"/>
    <w:rsid w:val="004343A4"/>
    <w:rsid w:val="0043780E"/>
    <w:rsid w:val="00442646"/>
    <w:rsid w:val="00445D2D"/>
    <w:rsid w:val="00453110"/>
    <w:rsid w:val="00460E62"/>
    <w:rsid w:val="00470ADB"/>
    <w:rsid w:val="004727F8"/>
    <w:rsid w:val="0047703F"/>
    <w:rsid w:val="0048010C"/>
    <w:rsid w:val="00480E62"/>
    <w:rsid w:val="0048323F"/>
    <w:rsid w:val="00485308"/>
    <w:rsid w:val="00486A6A"/>
    <w:rsid w:val="00491DCE"/>
    <w:rsid w:val="00495611"/>
    <w:rsid w:val="004A0DFB"/>
    <w:rsid w:val="004A193F"/>
    <w:rsid w:val="004A3270"/>
    <w:rsid w:val="004A5478"/>
    <w:rsid w:val="004B1E98"/>
    <w:rsid w:val="004B63EF"/>
    <w:rsid w:val="004B646B"/>
    <w:rsid w:val="004C10C0"/>
    <w:rsid w:val="004C2378"/>
    <w:rsid w:val="004C3236"/>
    <w:rsid w:val="004C348B"/>
    <w:rsid w:val="004C3985"/>
    <w:rsid w:val="004C5356"/>
    <w:rsid w:val="004C6548"/>
    <w:rsid w:val="004C7A02"/>
    <w:rsid w:val="004D28C9"/>
    <w:rsid w:val="004D6F24"/>
    <w:rsid w:val="004E2E7E"/>
    <w:rsid w:val="004E60FD"/>
    <w:rsid w:val="004E6A1F"/>
    <w:rsid w:val="004F58A7"/>
    <w:rsid w:val="004F5B0D"/>
    <w:rsid w:val="00502FD4"/>
    <w:rsid w:val="005161B5"/>
    <w:rsid w:val="00516AFD"/>
    <w:rsid w:val="00522059"/>
    <w:rsid w:val="00525F87"/>
    <w:rsid w:val="0054182B"/>
    <w:rsid w:val="0054417E"/>
    <w:rsid w:val="005451B8"/>
    <w:rsid w:val="00545400"/>
    <w:rsid w:val="005456DC"/>
    <w:rsid w:val="0054653C"/>
    <w:rsid w:val="005475B8"/>
    <w:rsid w:val="00550047"/>
    <w:rsid w:val="0055188B"/>
    <w:rsid w:val="00552867"/>
    <w:rsid w:val="005548F9"/>
    <w:rsid w:val="005579DE"/>
    <w:rsid w:val="00557D6D"/>
    <w:rsid w:val="0056677B"/>
    <w:rsid w:val="0057034D"/>
    <w:rsid w:val="00570CFE"/>
    <w:rsid w:val="0057395B"/>
    <w:rsid w:val="00590414"/>
    <w:rsid w:val="00590D2E"/>
    <w:rsid w:val="00597D9D"/>
    <w:rsid w:val="005A00EB"/>
    <w:rsid w:val="005A2455"/>
    <w:rsid w:val="005A38EF"/>
    <w:rsid w:val="005A6AA4"/>
    <w:rsid w:val="005B3EE9"/>
    <w:rsid w:val="005B49B9"/>
    <w:rsid w:val="005C5DEE"/>
    <w:rsid w:val="005D01D3"/>
    <w:rsid w:val="005D36AC"/>
    <w:rsid w:val="005D4DDC"/>
    <w:rsid w:val="005D5E53"/>
    <w:rsid w:val="005D69A1"/>
    <w:rsid w:val="005E01FD"/>
    <w:rsid w:val="005E12E4"/>
    <w:rsid w:val="005E1F23"/>
    <w:rsid w:val="005F3F35"/>
    <w:rsid w:val="00603E44"/>
    <w:rsid w:val="00603F88"/>
    <w:rsid w:val="0060717E"/>
    <w:rsid w:val="00611088"/>
    <w:rsid w:val="006123AA"/>
    <w:rsid w:val="00613488"/>
    <w:rsid w:val="006151D3"/>
    <w:rsid w:val="0062057C"/>
    <w:rsid w:val="006233AA"/>
    <w:rsid w:val="006328BD"/>
    <w:rsid w:val="00637588"/>
    <w:rsid w:val="00641276"/>
    <w:rsid w:val="006451A3"/>
    <w:rsid w:val="00646DF8"/>
    <w:rsid w:val="00655A85"/>
    <w:rsid w:val="006620C1"/>
    <w:rsid w:val="00663327"/>
    <w:rsid w:val="0066681E"/>
    <w:rsid w:val="00670135"/>
    <w:rsid w:val="00677090"/>
    <w:rsid w:val="00677C37"/>
    <w:rsid w:val="00685F15"/>
    <w:rsid w:val="0069117D"/>
    <w:rsid w:val="006933D9"/>
    <w:rsid w:val="00694EFE"/>
    <w:rsid w:val="00695A7F"/>
    <w:rsid w:val="00697282"/>
    <w:rsid w:val="0069738C"/>
    <w:rsid w:val="006A3696"/>
    <w:rsid w:val="006B09EB"/>
    <w:rsid w:val="006B251C"/>
    <w:rsid w:val="006B73B0"/>
    <w:rsid w:val="006C688D"/>
    <w:rsid w:val="006D0DA4"/>
    <w:rsid w:val="006E5567"/>
    <w:rsid w:val="006E7E3F"/>
    <w:rsid w:val="006E7EC3"/>
    <w:rsid w:val="007017CA"/>
    <w:rsid w:val="00702A84"/>
    <w:rsid w:val="007037D9"/>
    <w:rsid w:val="00711580"/>
    <w:rsid w:val="007145CF"/>
    <w:rsid w:val="007162BF"/>
    <w:rsid w:val="00716A2A"/>
    <w:rsid w:val="0072734A"/>
    <w:rsid w:val="007310E1"/>
    <w:rsid w:val="007342DB"/>
    <w:rsid w:val="007355D7"/>
    <w:rsid w:val="0074039D"/>
    <w:rsid w:val="00743A93"/>
    <w:rsid w:val="0074424E"/>
    <w:rsid w:val="00753EBF"/>
    <w:rsid w:val="00756E79"/>
    <w:rsid w:val="00756FA6"/>
    <w:rsid w:val="00757468"/>
    <w:rsid w:val="00757F16"/>
    <w:rsid w:val="00761063"/>
    <w:rsid w:val="00761416"/>
    <w:rsid w:val="0076593D"/>
    <w:rsid w:val="0078358E"/>
    <w:rsid w:val="00783AD7"/>
    <w:rsid w:val="007849CF"/>
    <w:rsid w:val="007855C0"/>
    <w:rsid w:val="007857C7"/>
    <w:rsid w:val="0079138C"/>
    <w:rsid w:val="00793AEA"/>
    <w:rsid w:val="00796AAD"/>
    <w:rsid w:val="007A3454"/>
    <w:rsid w:val="007A38D2"/>
    <w:rsid w:val="007A5524"/>
    <w:rsid w:val="007A6719"/>
    <w:rsid w:val="007B0CFC"/>
    <w:rsid w:val="007B1D3E"/>
    <w:rsid w:val="007B2F95"/>
    <w:rsid w:val="007B734D"/>
    <w:rsid w:val="007C047F"/>
    <w:rsid w:val="007C07C9"/>
    <w:rsid w:val="007C0965"/>
    <w:rsid w:val="007C344F"/>
    <w:rsid w:val="007D1A82"/>
    <w:rsid w:val="007D49AA"/>
    <w:rsid w:val="007F1463"/>
    <w:rsid w:val="007F539A"/>
    <w:rsid w:val="008037BA"/>
    <w:rsid w:val="00813835"/>
    <w:rsid w:val="00813EF4"/>
    <w:rsid w:val="00815DE0"/>
    <w:rsid w:val="008170F8"/>
    <w:rsid w:val="00821A26"/>
    <w:rsid w:val="00825BA1"/>
    <w:rsid w:val="00827340"/>
    <w:rsid w:val="0083036B"/>
    <w:rsid w:val="0083050D"/>
    <w:rsid w:val="00832CE2"/>
    <w:rsid w:val="00833144"/>
    <w:rsid w:val="0083711B"/>
    <w:rsid w:val="008378AD"/>
    <w:rsid w:val="00842032"/>
    <w:rsid w:val="008431D8"/>
    <w:rsid w:val="00844FAB"/>
    <w:rsid w:val="0085411E"/>
    <w:rsid w:val="00861005"/>
    <w:rsid w:val="00865704"/>
    <w:rsid w:val="00865711"/>
    <w:rsid w:val="00865DA2"/>
    <w:rsid w:val="00875303"/>
    <w:rsid w:val="00882962"/>
    <w:rsid w:val="00890BA5"/>
    <w:rsid w:val="0089337F"/>
    <w:rsid w:val="008A122D"/>
    <w:rsid w:val="008A6152"/>
    <w:rsid w:val="008B1671"/>
    <w:rsid w:val="008B3066"/>
    <w:rsid w:val="008B336A"/>
    <w:rsid w:val="008B5532"/>
    <w:rsid w:val="008C23CB"/>
    <w:rsid w:val="008D0499"/>
    <w:rsid w:val="008D7B16"/>
    <w:rsid w:val="008E638E"/>
    <w:rsid w:val="008F2124"/>
    <w:rsid w:val="008F4CDC"/>
    <w:rsid w:val="008F5372"/>
    <w:rsid w:val="008F658D"/>
    <w:rsid w:val="00900B79"/>
    <w:rsid w:val="009024B4"/>
    <w:rsid w:val="009047E6"/>
    <w:rsid w:val="00911BEC"/>
    <w:rsid w:val="00913789"/>
    <w:rsid w:val="00916BA8"/>
    <w:rsid w:val="00916DF3"/>
    <w:rsid w:val="009200A6"/>
    <w:rsid w:val="00920562"/>
    <w:rsid w:val="0092234E"/>
    <w:rsid w:val="009255AD"/>
    <w:rsid w:val="00927B29"/>
    <w:rsid w:val="00935C09"/>
    <w:rsid w:val="00935DB6"/>
    <w:rsid w:val="00945BDA"/>
    <w:rsid w:val="00951C81"/>
    <w:rsid w:val="00952EB5"/>
    <w:rsid w:val="00954808"/>
    <w:rsid w:val="00955844"/>
    <w:rsid w:val="00957E05"/>
    <w:rsid w:val="00961641"/>
    <w:rsid w:val="0096472B"/>
    <w:rsid w:val="00971183"/>
    <w:rsid w:val="0097321E"/>
    <w:rsid w:val="00973674"/>
    <w:rsid w:val="00976E44"/>
    <w:rsid w:val="00987D88"/>
    <w:rsid w:val="009902BF"/>
    <w:rsid w:val="009916DD"/>
    <w:rsid w:val="00993A2B"/>
    <w:rsid w:val="009953ED"/>
    <w:rsid w:val="0099687F"/>
    <w:rsid w:val="00997ACE"/>
    <w:rsid w:val="009A229F"/>
    <w:rsid w:val="009A2CD3"/>
    <w:rsid w:val="009A667A"/>
    <w:rsid w:val="009A6C25"/>
    <w:rsid w:val="009B185D"/>
    <w:rsid w:val="009B336F"/>
    <w:rsid w:val="009B62A7"/>
    <w:rsid w:val="009B6481"/>
    <w:rsid w:val="009C7569"/>
    <w:rsid w:val="009D1643"/>
    <w:rsid w:val="009D230B"/>
    <w:rsid w:val="009E19C5"/>
    <w:rsid w:val="009E2676"/>
    <w:rsid w:val="009E36BF"/>
    <w:rsid w:val="009E3F02"/>
    <w:rsid w:val="009E6412"/>
    <w:rsid w:val="009E7390"/>
    <w:rsid w:val="009F74BC"/>
    <w:rsid w:val="00A0017C"/>
    <w:rsid w:val="00A003A0"/>
    <w:rsid w:val="00A01697"/>
    <w:rsid w:val="00A01B1B"/>
    <w:rsid w:val="00A03757"/>
    <w:rsid w:val="00A06FDD"/>
    <w:rsid w:val="00A070B8"/>
    <w:rsid w:val="00A1017A"/>
    <w:rsid w:val="00A126E8"/>
    <w:rsid w:val="00A12F21"/>
    <w:rsid w:val="00A231FC"/>
    <w:rsid w:val="00A235B2"/>
    <w:rsid w:val="00A2363E"/>
    <w:rsid w:val="00A236C3"/>
    <w:rsid w:val="00A27733"/>
    <w:rsid w:val="00A318E0"/>
    <w:rsid w:val="00A32DB1"/>
    <w:rsid w:val="00A3413F"/>
    <w:rsid w:val="00A37BAF"/>
    <w:rsid w:val="00A42BC2"/>
    <w:rsid w:val="00A435D6"/>
    <w:rsid w:val="00A61F60"/>
    <w:rsid w:val="00A65B93"/>
    <w:rsid w:val="00A65D07"/>
    <w:rsid w:val="00A70138"/>
    <w:rsid w:val="00A733DE"/>
    <w:rsid w:val="00A7794B"/>
    <w:rsid w:val="00A86A48"/>
    <w:rsid w:val="00A9283D"/>
    <w:rsid w:val="00A95801"/>
    <w:rsid w:val="00AA09FF"/>
    <w:rsid w:val="00AA1FB9"/>
    <w:rsid w:val="00AA74D4"/>
    <w:rsid w:val="00AB3C32"/>
    <w:rsid w:val="00AB576F"/>
    <w:rsid w:val="00AC7407"/>
    <w:rsid w:val="00AD0B32"/>
    <w:rsid w:val="00AE041A"/>
    <w:rsid w:val="00B00F27"/>
    <w:rsid w:val="00B02B6C"/>
    <w:rsid w:val="00B03D48"/>
    <w:rsid w:val="00B03ED2"/>
    <w:rsid w:val="00B04FB9"/>
    <w:rsid w:val="00B05D21"/>
    <w:rsid w:val="00B07518"/>
    <w:rsid w:val="00B15A99"/>
    <w:rsid w:val="00B231A1"/>
    <w:rsid w:val="00B277FA"/>
    <w:rsid w:val="00B33572"/>
    <w:rsid w:val="00B36A56"/>
    <w:rsid w:val="00B43E72"/>
    <w:rsid w:val="00B5284F"/>
    <w:rsid w:val="00B5321C"/>
    <w:rsid w:val="00B54BF8"/>
    <w:rsid w:val="00B6017C"/>
    <w:rsid w:val="00B65B94"/>
    <w:rsid w:val="00B70AB4"/>
    <w:rsid w:val="00B72C79"/>
    <w:rsid w:val="00B768DD"/>
    <w:rsid w:val="00B7783A"/>
    <w:rsid w:val="00B81551"/>
    <w:rsid w:val="00B828E4"/>
    <w:rsid w:val="00B83C13"/>
    <w:rsid w:val="00B85A84"/>
    <w:rsid w:val="00B8637F"/>
    <w:rsid w:val="00B9363D"/>
    <w:rsid w:val="00B95576"/>
    <w:rsid w:val="00B958E4"/>
    <w:rsid w:val="00B964C0"/>
    <w:rsid w:val="00BA0923"/>
    <w:rsid w:val="00BA1ACD"/>
    <w:rsid w:val="00BB02F1"/>
    <w:rsid w:val="00BB37A8"/>
    <w:rsid w:val="00BB3F2A"/>
    <w:rsid w:val="00BB6018"/>
    <w:rsid w:val="00BB7E29"/>
    <w:rsid w:val="00BC0AEC"/>
    <w:rsid w:val="00BD7466"/>
    <w:rsid w:val="00BE05B7"/>
    <w:rsid w:val="00BE075A"/>
    <w:rsid w:val="00BE4903"/>
    <w:rsid w:val="00BE7EB8"/>
    <w:rsid w:val="00BF3A20"/>
    <w:rsid w:val="00BF6976"/>
    <w:rsid w:val="00C00617"/>
    <w:rsid w:val="00C03C45"/>
    <w:rsid w:val="00C05171"/>
    <w:rsid w:val="00C05A0C"/>
    <w:rsid w:val="00C0690E"/>
    <w:rsid w:val="00C17D54"/>
    <w:rsid w:val="00C24079"/>
    <w:rsid w:val="00C3065C"/>
    <w:rsid w:val="00C336F2"/>
    <w:rsid w:val="00C350DD"/>
    <w:rsid w:val="00C43FBB"/>
    <w:rsid w:val="00C561F7"/>
    <w:rsid w:val="00C5653D"/>
    <w:rsid w:val="00C619C6"/>
    <w:rsid w:val="00C62E55"/>
    <w:rsid w:val="00C74312"/>
    <w:rsid w:val="00C76336"/>
    <w:rsid w:val="00C76597"/>
    <w:rsid w:val="00C81559"/>
    <w:rsid w:val="00C84EC9"/>
    <w:rsid w:val="00C85007"/>
    <w:rsid w:val="00C85ADF"/>
    <w:rsid w:val="00C863FC"/>
    <w:rsid w:val="00C87DC1"/>
    <w:rsid w:val="00C900E0"/>
    <w:rsid w:val="00C9089B"/>
    <w:rsid w:val="00C91BF7"/>
    <w:rsid w:val="00C9210F"/>
    <w:rsid w:val="00C92299"/>
    <w:rsid w:val="00C9233D"/>
    <w:rsid w:val="00C950D2"/>
    <w:rsid w:val="00C95CAE"/>
    <w:rsid w:val="00CA264B"/>
    <w:rsid w:val="00CA2DA1"/>
    <w:rsid w:val="00CA3B9E"/>
    <w:rsid w:val="00CB3D25"/>
    <w:rsid w:val="00CB51A2"/>
    <w:rsid w:val="00CD3332"/>
    <w:rsid w:val="00CE43AB"/>
    <w:rsid w:val="00CE78FF"/>
    <w:rsid w:val="00CF0B6F"/>
    <w:rsid w:val="00CF0DE8"/>
    <w:rsid w:val="00CF2D03"/>
    <w:rsid w:val="00CF51E2"/>
    <w:rsid w:val="00CF7375"/>
    <w:rsid w:val="00D04734"/>
    <w:rsid w:val="00D104DE"/>
    <w:rsid w:val="00D14D0B"/>
    <w:rsid w:val="00D158E1"/>
    <w:rsid w:val="00D1738C"/>
    <w:rsid w:val="00D218DA"/>
    <w:rsid w:val="00D3529E"/>
    <w:rsid w:val="00D36489"/>
    <w:rsid w:val="00D41EEA"/>
    <w:rsid w:val="00D44222"/>
    <w:rsid w:val="00D46AD7"/>
    <w:rsid w:val="00D474BE"/>
    <w:rsid w:val="00D52AB5"/>
    <w:rsid w:val="00D620E0"/>
    <w:rsid w:val="00D62859"/>
    <w:rsid w:val="00D65248"/>
    <w:rsid w:val="00D65914"/>
    <w:rsid w:val="00D762FC"/>
    <w:rsid w:val="00D80E09"/>
    <w:rsid w:val="00D85ED5"/>
    <w:rsid w:val="00D8647D"/>
    <w:rsid w:val="00DA233B"/>
    <w:rsid w:val="00DA33ED"/>
    <w:rsid w:val="00DB0A44"/>
    <w:rsid w:val="00DB10F3"/>
    <w:rsid w:val="00DB1A2F"/>
    <w:rsid w:val="00DB67EA"/>
    <w:rsid w:val="00DC084B"/>
    <w:rsid w:val="00DC2572"/>
    <w:rsid w:val="00DC2774"/>
    <w:rsid w:val="00DC446F"/>
    <w:rsid w:val="00DC7402"/>
    <w:rsid w:val="00DD317E"/>
    <w:rsid w:val="00DF521B"/>
    <w:rsid w:val="00DF7223"/>
    <w:rsid w:val="00DF7C16"/>
    <w:rsid w:val="00E1449C"/>
    <w:rsid w:val="00E16C3D"/>
    <w:rsid w:val="00E17B9D"/>
    <w:rsid w:val="00E206E5"/>
    <w:rsid w:val="00E2141E"/>
    <w:rsid w:val="00E30630"/>
    <w:rsid w:val="00E45097"/>
    <w:rsid w:val="00E466DB"/>
    <w:rsid w:val="00E52C83"/>
    <w:rsid w:val="00E532FB"/>
    <w:rsid w:val="00E54EF3"/>
    <w:rsid w:val="00E55EDC"/>
    <w:rsid w:val="00E62391"/>
    <w:rsid w:val="00E706E2"/>
    <w:rsid w:val="00E71A9B"/>
    <w:rsid w:val="00E75A7F"/>
    <w:rsid w:val="00E92148"/>
    <w:rsid w:val="00EA00EC"/>
    <w:rsid w:val="00EA4909"/>
    <w:rsid w:val="00EC2671"/>
    <w:rsid w:val="00EC5A5F"/>
    <w:rsid w:val="00ED041D"/>
    <w:rsid w:val="00ED41EF"/>
    <w:rsid w:val="00ED5284"/>
    <w:rsid w:val="00EE5DCD"/>
    <w:rsid w:val="00EF0216"/>
    <w:rsid w:val="00EF119D"/>
    <w:rsid w:val="00EF4DB9"/>
    <w:rsid w:val="00F023CD"/>
    <w:rsid w:val="00F105A5"/>
    <w:rsid w:val="00F16DF7"/>
    <w:rsid w:val="00F1731B"/>
    <w:rsid w:val="00F2157F"/>
    <w:rsid w:val="00F21FF1"/>
    <w:rsid w:val="00F301CF"/>
    <w:rsid w:val="00F30A8B"/>
    <w:rsid w:val="00F357BB"/>
    <w:rsid w:val="00F36AE8"/>
    <w:rsid w:val="00F413BF"/>
    <w:rsid w:val="00F4483E"/>
    <w:rsid w:val="00F62F3F"/>
    <w:rsid w:val="00F64BA8"/>
    <w:rsid w:val="00F65A9C"/>
    <w:rsid w:val="00F7237F"/>
    <w:rsid w:val="00F7337A"/>
    <w:rsid w:val="00F735A3"/>
    <w:rsid w:val="00F74A79"/>
    <w:rsid w:val="00F828F2"/>
    <w:rsid w:val="00F83CD8"/>
    <w:rsid w:val="00F864A8"/>
    <w:rsid w:val="00F918FF"/>
    <w:rsid w:val="00FA0350"/>
    <w:rsid w:val="00FA1697"/>
    <w:rsid w:val="00FA1E5C"/>
    <w:rsid w:val="00FA4642"/>
    <w:rsid w:val="00FA501C"/>
    <w:rsid w:val="00FB1484"/>
    <w:rsid w:val="00FB2590"/>
    <w:rsid w:val="00FC1834"/>
    <w:rsid w:val="00FC227D"/>
    <w:rsid w:val="00FC354A"/>
    <w:rsid w:val="00FC561A"/>
    <w:rsid w:val="00FC6D2B"/>
    <w:rsid w:val="00FC76F3"/>
    <w:rsid w:val="00FD2351"/>
    <w:rsid w:val="00FF0062"/>
    <w:rsid w:val="00FF1972"/>
    <w:rsid w:val="00FF4A54"/>
    <w:rsid w:val="00FF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>
      <o:colormru v:ext="edit" colors="yellow,#eaeaea"/>
      <o:colormenu v:ext="edit" fillcolor="black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26"/>
        <o:entry new="28" old="27"/>
        <o:entry new="29" old="0"/>
        <o:entry new="3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1F60"/>
    <w:rPr>
      <w:rFonts w:ascii="Verdana" w:hAnsi="Verdana"/>
    </w:rPr>
  </w:style>
  <w:style w:type="paragraph" w:styleId="Heading1">
    <w:name w:val="heading 1"/>
    <w:basedOn w:val="Normal"/>
    <w:next w:val="Normal"/>
    <w:qFormat/>
    <w:rsid w:val="00A61F60"/>
    <w:pPr>
      <w:keepNext/>
      <w:numPr>
        <w:numId w:val="6"/>
      </w:numPr>
      <w:spacing w:before="240" w:after="60"/>
      <w:jc w:val="center"/>
      <w:outlineLvl w:val="0"/>
    </w:pPr>
    <w:rPr>
      <w:b/>
      <w:caps/>
      <w:kern w:val="28"/>
      <w:sz w:val="22"/>
    </w:rPr>
  </w:style>
  <w:style w:type="paragraph" w:styleId="Heading2">
    <w:name w:val="heading 2"/>
    <w:basedOn w:val="Normal"/>
    <w:next w:val="Normal"/>
    <w:autoRedefine/>
    <w:qFormat/>
    <w:rsid w:val="00A61F60"/>
    <w:pPr>
      <w:keepNext/>
      <w:numPr>
        <w:ilvl w:val="1"/>
        <w:numId w:val="6"/>
      </w:numPr>
      <w:tabs>
        <w:tab w:val="clear" w:pos="936"/>
        <w:tab w:val="left" w:pos="1080"/>
      </w:tabs>
      <w:spacing w:before="240" w:after="120" w:line="360" w:lineRule="auto"/>
      <w:ind w:left="1080" w:hanging="720"/>
      <w:outlineLvl w:val="1"/>
    </w:pPr>
    <w:rPr>
      <w:rFonts w:ascii="Arial" w:hAnsi="Arial" w:cs="Arial"/>
      <w:b/>
      <w:lang w:val="en-GB"/>
    </w:rPr>
  </w:style>
  <w:style w:type="paragraph" w:styleId="Heading3">
    <w:name w:val="heading 3"/>
    <w:basedOn w:val="Normal"/>
    <w:next w:val="Normal"/>
    <w:qFormat/>
    <w:rsid w:val="00A61F60"/>
    <w:pPr>
      <w:keepNext/>
      <w:numPr>
        <w:ilvl w:val="2"/>
        <w:numId w:val="6"/>
      </w:numPr>
      <w:spacing w:before="240" w:after="60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A61F60"/>
    <w:pPr>
      <w:keepNext/>
      <w:numPr>
        <w:ilvl w:val="3"/>
        <w:numId w:val="6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A61F60"/>
    <w:pPr>
      <w:numPr>
        <w:ilvl w:val="4"/>
        <w:numId w:val="6"/>
      </w:numPr>
      <w:spacing w:before="240" w:after="60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A61F60"/>
    <w:pPr>
      <w:numPr>
        <w:ilvl w:val="5"/>
        <w:numId w:val="6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A61F60"/>
    <w:pPr>
      <w:numPr>
        <w:ilvl w:val="6"/>
        <w:numId w:val="6"/>
      </w:numPr>
      <w:spacing w:before="240" w:after="60"/>
      <w:outlineLvl w:val="6"/>
    </w:pPr>
    <w:rPr>
      <w:sz w:val="22"/>
    </w:rPr>
  </w:style>
  <w:style w:type="paragraph" w:styleId="Heading8">
    <w:name w:val="heading 8"/>
    <w:basedOn w:val="Normal"/>
    <w:next w:val="Normal"/>
    <w:qFormat/>
    <w:rsid w:val="00A61F60"/>
    <w:pPr>
      <w:numPr>
        <w:ilvl w:val="7"/>
        <w:numId w:val="6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A61F60"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1F60"/>
    <w:pPr>
      <w:jc w:val="both"/>
    </w:pPr>
  </w:style>
  <w:style w:type="paragraph" w:styleId="Header">
    <w:name w:val="header"/>
    <w:basedOn w:val="Normal"/>
    <w:rsid w:val="00A61F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1F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1F60"/>
  </w:style>
  <w:style w:type="paragraph" w:styleId="Title">
    <w:name w:val="Title"/>
    <w:basedOn w:val="Normal"/>
    <w:next w:val="Normal"/>
    <w:qFormat/>
    <w:rsid w:val="00A61F60"/>
    <w:pPr>
      <w:widowControl w:val="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semiHidden/>
    <w:rsid w:val="00A61F60"/>
    <w:pPr>
      <w:widowControl w:val="0"/>
      <w:tabs>
        <w:tab w:val="left" w:pos="0"/>
        <w:tab w:val="right" w:leader="dot" w:pos="9360"/>
      </w:tabs>
      <w:spacing w:before="40" w:after="40" w:line="240" w:lineRule="atLeast"/>
      <w:ind w:left="-720" w:right="720"/>
      <w:jc w:val="center"/>
    </w:pPr>
    <w:rPr>
      <w:rFonts w:ascii="Arial" w:hAnsi="Arial" w:cs="Arial"/>
      <w:b/>
      <w:noProof/>
      <w:sz w:val="24"/>
      <w:szCs w:val="22"/>
    </w:rPr>
  </w:style>
  <w:style w:type="paragraph" w:styleId="TOC2">
    <w:name w:val="toc 2"/>
    <w:basedOn w:val="Normal"/>
    <w:next w:val="Normal"/>
    <w:autoRedefine/>
    <w:semiHidden/>
    <w:rsid w:val="00A61F60"/>
    <w:pPr>
      <w:widowControl w:val="0"/>
      <w:tabs>
        <w:tab w:val="left" w:pos="540"/>
        <w:tab w:val="right" w:leader="dot" w:pos="9360"/>
      </w:tabs>
      <w:spacing w:before="40" w:after="40" w:line="240" w:lineRule="atLeast"/>
      <w:ind w:right="432"/>
    </w:pPr>
    <w:rPr>
      <w:noProof/>
      <w:szCs w:val="22"/>
    </w:rPr>
  </w:style>
  <w:style w:type="paragraph" w:styleId="TOC3">
    <w:name w:val="toc 3"/>
    <w:basedOn w:val="Normal"/>
    <w:next w:val="Normal"/>
    <w:autoRedefine/>
    <w:semiHidden/>
    <w:rsid w:val="00A61F60"/>
    <w:pPr>
      <w:widowControl w:val="0"/>
      <w:tabs>
        <w:tab w:val="left" w:pos="1260"/>
        <w:tab w:val="right" w:leader="dot" w:pos="9360"/>
      </w:tabs>
      <w:spacing w:before="40" w:after="40" w:line="240" w:lineRule="atLeast"/>
      <w:ind w:left="1260" w:right="432" w:hanging="720"/>
    </w:pPr>
    <w:rPr>
      <w:noProof/>
    </w:rPr>
  </w:style>
  <w:style w:type="paragraph" w:customStyle="1" w:styleId="Tabletext">
    <w:name w:val="Tabletext"/>
    <w:basedOn w:val="Normal"/>
    <w:rsid w:val="00A61F60"/>
    <w:pPr>
      <w:keepLines/>
      <w:widowControl w:val="0"/>
      <w:spacing w:after="120" w:line="240" w:lineRule="atLeast"/>
    </w:pPr>
  </w:style>
  <w:style w:type="paragraph" w:customStyle="1" w:styleId="DocumentTitle">
    <w:name w:val="DocumentTitle"/>
    <w:basedOn w:val="Normal"/>
    <w:rsid w:val="00A61F60"/>
    <w:pPr>
      <w:jc w:val="center"/>
    </w:pPr>
    <w:rPr>
      <w:b/>
      <w:sz w:val="48"/>
    </w:rPr>
  </w:style>
  <w:style w:type="paragraph" w:customStyle="1" w:styleId="CoverInfo">
    <w:name w:val="CoverInfo"/>
    <w:basedOn w:val="Normal"/>
    <w:rsid w:val="00A61F60"/>
    <w:pPr>
      <w:spacing w:before="240"/>
      <w:jc w:val="center"/>
    </w:pPr>
    <w:rPr>
      <w:sz w:val="24"/>
    </w:rPr>
  </w:style>
  <w:style w:type="paragraph" w:customStyle="1" w:styleId="CoverText">
    <w:name w:val="CoverText"/>
    <w:basedOn w:val="CoverInfo"/>
    <w:rsid w:val="00A61F60"/>
    <w:pPr>
      <w:spacing w:before="480"/>
    </w:pPr>
    <w:rPr>
      <w:b/>
    </w:rPr>
  </w:style>
  <w:style w:type="paragraph" w:styleId="TOC4">
    <w:name w:val="toc 4"/>
    <w:basedOn w:val="Normal"/>
    <w:next w:val="Normal"/>
    <w:autoRedefine/>
    <w:semiHidden/>
    <w:rsid w:val="00A61F60"/>
    <w:pPr>
      <w:widowControl w:val="0"/>
      <w:tabs>
        <w:tab w:val="left" w:pos="1980"/>
        <w:tab w:val="right" w:leader="dot" w:pos="9360"/>
      </w:tabs>
      <w:spacing w:before="40" w:after="40" w:line="240" w:lineRule="atLeast"/>
      <w:ind w:left="1980" w:right="432" w:hanging="720"/>
    </w:pPr>
    <w:rPr>
      <w:bCs/>
      <w:noProof/>
    </w:rPr>
  </w:style>
  <w:style w:type="paragraph" w:styleId="TOC5">
    <w:name w:val="toc 5"/>
    <w:basedOn w:val="Normal"/>
    <w:next w:val="Normal"/>
    <w:autoRedefine/>
    <w:semiHidden/>
    <w:rsid w:val="00A61F60"/>
    <w:pPr>
      <w:ind w:left="800"/>
    </w:pPr>
  </w:style>
  <w:style w:type="paragraph" w:styleId="TOC6">
    <w:name w:val="toc 6"/>
    <w:basedOn w:val="Normal"/>
    <w:next w:val="Normal"/>
    <w:autoRedefine/>
    <w:semiHidden/>
    <w:rsid w:val="00A61F60"/>
    <w:pPr>
      <w:ind w:left="1000"/>
    </w:pPr>
  </w:style>
  <w:style w:type="paragraph" w:styleId="TOC7">
    <w:name w:val="toc 7"/>
    <w:basedOn w:val="Normal"/>
    <w:next w:val="Normal"/>
    <w:autoRedefine/>
    <w:semiHidden/>
    <w:rsid w:val="00A61F60"/>
    <w:pPr>
      <w:ind w:left="1200"/>
    </w:pPr>
  </w:style>
  <w:style w:type="paragraph" w:styleId="TOC8">
    <w:name w:val="toc 8"/>
    <w:basedOn w:val="Normal"/>
    <w:next w:val="Normal"/>
    <w:autoRedefine/>
    <w:semiHidden/>
    <w:rsid w:val="00A61F60"/>
    <w:pPr>
      <w:ind w:left="1400"/>
    </w:pPr>
  </w:style>
  <w:style w:type="paragraph" w:styleId="TOC9">
    <w:name w:val="toc 9"/>
    <w:basedOn w:val="Normal"/>
    <w:next w:val="Normal"/>
    <w:autoRedefine/>
    <w:semiHidden/>
    <w:rsid w:val="00A61F60"/>
    <w:pPr>
      <w:ind w:left="1600"/>
    </w:pPr>
  </w:style>
  <w:style w:type="character" w:styleId="Hyperlink">
    <w:name w:val="Hyperlink"/>
    <w:basedOn w:val="DefaultParagraphFont"/>
    <w:rsid w:val="00A61F60"/>
    <w:rPr>
      <w:color w:val="0000FF"/>
      <w:u w:val="single"/>
    </w:rPr>
  </w:style>
  <w:style w:type="paragraph" w:styleId="BodyText2">
    <w:name w:val="Body Text 2"/>
    <w:basedOn w:val="Normal"/>
    <w:rsid w:val="00A61F60"/>
    <w:pPr>
      <w:jc w:val="center"/>
    </w:pPr>
    <w:rPr>
      <w:b/>
      <w:sz w:val="14"/>
    </w:rPr>
  </w:style>
  <w:style w:type="paragraph" w:styleId="BodyTextIndent">
    <w:name w:val="Body Text Indent"/>
    <w:basedOn w:val="Normal"/>
    <w:rsid w:val="00A61F60"/>
    <w:pPr>
      <w:ind w:left="1440"/>
    </w:pPr>
    <w:rPr>
      <w:rFonts w:cs="Arial"/>
    </w:rPr>
  </w:style>
  <w:style w:type="paragraph" w:styleId="BodyTextIndent2">
    <w:name w:val="Body Text Indent 2"/>
    <w:basedOn w:val="Normal"/>
    <w:rsid w:val="00A61F60"/>
    <w:pPr>
      <w:ind w:left="1080" w:hanging="360"/>
    </w:pPr>
  </w:style>
  <w:style w:type="paragraph" w:styleId="BodyTextIndent3">
    <w:name w:val="Body Text Indent 3"/>
    <w:basedOn w:val="Normal"/>
    <w:rsid w:val="00A61F60"/>
    <w:pPr>
      <w:ind w:left="3870" w:hanging="3150"/>
      <w:jc w:val="both"/>
    </w:pPr>
  </w:style>
  <w:style w:type="character" w:styleId="FollowedHyperlink">
    <w:name w:val="FollowedHyperlink"/>
    <w:basedOn w:val="DefaultParagraphFont"/>
    <w:rsid w:val="00A61F60"/>
    <w:rPr>
      <w:color w:val="800080"/>
      <w:u w:val="single"/>
    </w:rPr>
  </w:style>
  <w:style w:type="paragraph" w:styleId="Index2">
    <w:name w:val="index 2"/>
    <w:basedOn w:val="Normal"/>
    <w:next w:val="Normal"/>
    <w:autoRedefine/>
    <w:semiHidden/>
    <w:rsid w:val="00A61F60"/>
    <w:pPr>
      <w:ind w:left="400" w:hanging="200"/>
    </w:pPr>
  </w:style>
  <w:style w:type="paragraph" w:styleId="Index1">
    <w:name w:val="index 1"/>
    <w:basedOn w:val="Normal"/>
    <w:next w:val="Normal"/>
    <w:autoRedefine/>
    <w:semiHidden/>
    <w:rsid w:val="00A61F60"/>
    <w:pPr>
      <w:spacing w:line="360" w:lineRule="auto"/>
      <w:ind w:left="2880" w:hanging="2160"/>
    </w:pPr>
  </w:style>
  <w:style w:type="paragraph" w:styleId="Index3">
    <w:name w:val="index 3"/>
    <w:basedOn w:val="Normal"/>
    <w:next w:val="Normal"/>
    <w:autoRedefine/>
    <w:semiHidden/>
    <w:rsid w:val="00A61F6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A61F60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A61F60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A61F60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A61F60"/>
    <w:pPr>
      <w:ind w:left="1400" w:hanging="200"/>
      <w:jc w:val="both"/>
    </w:pPr>
  </w:style>
  <w:style w:type="paragraph" w:styleId="Index8">
    <w:name w:val="index 8"/>
    <w:basedOn w:val="Normal"/>
    <w:next w:val="Normal"/>
    <w:autoRedefine/>
    <w:semiHidden/>
    <w:rsid w:val="00A61F6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A61F6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A61F60"/>
  </w:style>
  <w:style w:type="paragraph" w:styleId="TableofFigures">
    <w:name w:val="table of figures"/>
    <w:basedOn w:val="Normal"/>
    <w:next w:val="Normal"/>
    <w:autoRedefine/>
    <w:semiHidden/>
    <w:rsid w:val="00A61F60"/>
    <w:pPr>
      <w:widowControl w:val="0"/>
      <w:spacing w:before="40" w:after="40"/>
    </w:pPr>
  </w:style>
  <w:style w:type="paragraph" w:styleId="BodyText3">
    <w:name w:val="Body Text 3"/>
    <w:basedOn w:val="Normal"/>
    <w:rsid w:val="00A61F60"/>
    <w:pPr>
      <w:spacing w:line="160" w:lineRule="exact"/>
      <w:jc w:val="center"/>
    </w:pPr>
    <w:rPr>
      <w:sz w:val="16"/>
    </w:rPr>
  </w:style>
  <w:style w:type="paragraph" w:styleId="Caption">
    <w:name w:val="caption"/>
    <w:basedOn w:val="Normal"/>
    <w:next w:val="Normal"/>
    <w:qFormat/>
    <w:rsid w:val="00A61F60"/>
    <w:pPr>
      <w:spacing w:before="120" w:after="120"/>
    </w:pPr>
    <w:rPr>
      <w:b/>
      <w:bCs/>
    </w:rPr>
  </w:style>
  <w:style w:type="paragraph" w:customStyle="1" w:styleId="Figure">
    <w:name w:val="Figure"/>
    <w:basedOn w:val="Normal"/>
    <w:autoRedefine/>
    <w:rsid w:val="003166FA"/>
    <w:pPr>
      <w:framePr w:hSpace="180" w:wrap="around" w:vAnchor="page" w:hAnchor="margin" w:xAlign="center" w:y="1445"/>
    </w:pPr>
    <w:rPr>
      <w:rFonts w:ascii="Times New Roman" w:hAnsi="Times New Roman" w:cs="Arial"/>
      <w:b/>
      <w:bCs/>
      <w:color w:val="0000FF"/>
      <w:sz w:val="22"/>
      <w:szCs w:val="22"/>
    </w:rPr>
  </w:style>
  <w:style w:type="paragraph" w:customStyle="1" w:styleId="bocytext">
    <w:name w:val="bocy text"/>
    <w:basedOn w:val="Heading5"/>
    <w:rsid w:val="00A61F60"/>
    <w:pPr>
      <w:numPr>
        <w:ilvl w:val="0"/>
        <w:numId w:val="0"/>
      </w:numPr>
      <w:tabs>
        <w:tab w:val="num" w:pos="1008"/>
      </w:tabs>
      <w:ind w:left="1008" w:hanging="1008"/>
    </w:pPr>
    <w:rPr>
      <w:rFonts w:ascii="Times New Roman" w:hAnsi="Times New Roman"/>
    </w:rPr>
  </w:style>
  <w:style w:type="paragraph" w:customStyle="1" w:styleId="index70">
    <w:name w:val="index7"/>
    <w:basedOn w:val="Normal"/>
    <w:rsid w:val="00A61F60"/>
    <w:pPr>
      <w:ind w:firstLine="720"/>
    </w:pPr>
  </w:style>
  <w:style w:type="paragraph" w:customStyle="1" w:styleId="Heading30">
    <w:name w:val="Heading3"/>
    <w:basedOn w:val="Normal"/>
    <w:rsid w:val="00A61F60"/>
    <w:pPr>
      <w:numPr>
        <w:ilvl w:val="1"/>
        <w:numId w:val="1"/>
      </w:numPr>
    </w:pPr>
  </w:style>
  <w:style w:type="paragraph" w:styleId="PlainText">
    <w:name w:val="Plain Text"/>
    <w:basedOn w:val="Normal"/>
    <w:rsid w:val="00A61F60"/>
    <w:rPr>
      <w:rFonts w:ascii="Courier New" w:hAnsi="Courier New" w:cs="Courier New"/>
    </w:rPr>
  </w:style>
  <w:style w:type="paragraph" w:styleId="BlockText">
    <w:name w:val="Block Text"/>
    <w:basedOn w:val="Normal"/>
    <w:rsid w:val="00A61F60"/>
    <w:pPr>
      <w:ind w:left="2430" w:right="-90"/>
    </w:pPr>
  </w:style>
  <w:style w:type="paragraph" w:styleId="NormalWeb">
    <w:name w:val="Normal (Web)"/>
    <w:basedOn w:val="Normal"/>
    <w:rsid w:val="00A61F60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paragraph" w:customStyle="1" w:styleId="IndentText">
    <w:name w:val="Indent Text"/>
    <w:basedOn w:val="Normal"/>
    <w:rsid w:val="00A61F60"/>
    <w:rPr>
      <w:rFonts w:ascii="Times New Roman" w:hAnsi="Times New Roman"/>
      <w:sz w:val="24"/>
      <w:lang w:val="en-GB"/>
    </w:rPr>
  </w:style>
  <w:style w:type="paragraph" w:customStyle="1" w:styleId="Style1">
    <w:name w:val="Style1"/>
    <w:basedOn w:val="Heading3"/>
    <w:rsid w:val="00A61F60"/>
  </w:style>
  <w:style w:type="paragraph" w:customStyle="1" w:styleId="Style2">
    <w:name w:val="Style2"/>
    <w:basedOn w:val="Heading3"/>
    <w:rsid w:val="00A61F60"/>
    <w:pPr>
      <w:numPr>
        <w:numId w:val="2"/>
      </w:numPr>
    </w:pPr>
    <w:rPr>
      <w:szCs w:val="22"/>
    </w:rPr>
  </w:style>
  <w:style w:type="paragraph" w:customStyle="1" w:styleId="Style3">
    <w:name w:val="Style3"/>
    <w:basedOn w:val="Heading3"/>
    <w:rsid w:val="00A61F60"/>
  </w:style>
  <w:style w:type="paragraph" w:customStyle="1" w:styleId="StyleHeading112pt">
    <w:name w:val="Style Heading 1 + 12 pt"/>
    <w:basedOn w:val="Heading1"/>
    <w:rsid w:val="00A61F60"/>
    <w:rPr>
      <w:bCs/>
    </w:rPr>
  </w:style>
  <w:style w:type="paragraph" w:customStyle="1" w:styleId="StyleHeading112pt1">
    <w:name w:val="Style Heading 1 + 12 pt1"/>
    <w:basedOn w:val="Heading1"/>
    <w:rsid w:val="00A61F60"/>
    <w:rPr>
      <w:bCs/>
    </w:rPr>
  </w:style>
  <w:style w:type="character" w:styleId="Strong">
    <w:name w:val="Strong"/>
    <w:basedOn w:val="DefaultParagraphFont"/>
    <w:qFormat/>
    <w:rsid w:val="00A61F60"/>
    <w:rPr>
      <w:b/>
      <w:bCs/>
    </w:rPr>
  </w:style>
  <w:style w:type="paragraph" w:customStyle="1" w:styleId="ChapterSubtitle">
    <w:name w:val="Chapter Subtitle"/>
    <w:basedOn w:val="Normal"/>
    <w:next w:val="BodyText"/>
    <w:rsid w:val="00A61F60"/>
    <w:pPr>
      <w:keepNext/>
      <w:keepLines/>
      <w:spacing w:after="480"/>
      <w:jc w:val="center"/>
    </w:pPr>
    <w:rPr>
      <w:rFonts w:ascii="Times New Roman" w:hAnsi="Times New Roman"/>
      <w:b/>
      <w:i/>
      <w:kern w:val="28"/>
      <w:sz w:val="24"/>
      <w:lang w:val="en-GB"/>
    </w:rPr>
  </w:style>
  <w:style w:type="paragraph" w:customStyle="1" w:styleId="DocumentLabel">
    <w:name w:val="Document Label"/>
    <w:basedOn w:val="Normal"/>
    <w:next w:val="BodyText"/>
    <w:rsid w:val="00A61F60"/>
    <w:pPr>
      <w:keepNext/>
      <w:keepLines/>
      <w:spacing w:before="120" w:after="480"/>
    </w:pPr>
    <w:rPr>
      <w:rFonts w:ascii="Times New Roman" w:hAnsi="Times New Roman"/>
      <w:b/>
      <w:caps/>
      <w:spacing w:val="180"/>
      <w:kern w:val="28"/>
      <w:sz w:val="32"/>
      <w:lang w:val="en-GB"/>
    </w:rPr>
  </w:style>
  <w:style w:type="paragraph" w:customStyle="1" w:styleId="Table">
    <w:name w:val="Table"/>
    <w:basedOn w:val="Normal"/>
    <w:next w:val="Normal"/>
    <w:rsid w:val="00A61F60"/>
    <w:pPr>
      <w:numPr>
        <w:ilvl w:val="1"/>
        <w:numId w:val="3"/>
      </w:numPr>
      <w:jc w:val="center"/>
    </w:pPr>
    <w:rPr>
      <w:b/>
      <w:lang w:val="en-GB"/>
    </w:rPr>
  </w:style>
  <w:style w:type="paragraph" w:customStyle="1" w:styleId="PartLabel">
    <w:name w:val="Part Label"/>
    <w:basedOn w:val="Normal"/>
    <w:next w:val="Normal"/>
    <w:rsid w:val="00A61F60"/>
    <w:pPr>
      <w:keepNext/>
      <w:keepLines/>
      <w:spacing w:before="480"/>
      <w:jc w:val="center"/>
    </w:pPr>
    <w:rPr>
      <w:rFonts w:ascii="Times New Roman" w:hAnsi="Times New Roman"/>
      <w:b/>
      <w:caps/>
      <w:kern w:val="28"/>
      <w:sz w:val="28"/>
      <w:lang w:val="en-GB"/>
    </w:rPr>
  </w:style>
  <w:style w:type="paragraph" w:customStyle="1" w:styleId="bluepara">
    <w:name w:val="bluepara"/>
    <w:basedOn w:val="Normal"/>
    <w:rsid w:val="00A61F60"/>
    <w:pPr>
      <w:spacing w:before="100" w:beforeAutospacing="1" w:after="100" w:afterAutospacing="1"/>
    </w:pPr>
    <w:rPr>
      <w:color w:val="003AB3"/>
      <w:sz w:val="16"/>
      <w:szCs w:val="16"/>
    </w:rPr>
  </w:style>
  <w:style w:type="paragraph" w:customStyle="1" w:styleId="Appendix">
    <w:name w:val="Appendix"/>
    <w:basedOn w:val="Normal"/>
    <w:rsid w:val="00A61F60"/>
    <w:pPr>
      <w:numPr>
        <w:numId w:val="4"/>
      </w:numPr>
      <w:tabs>
        <w:tab w:val="clear" w:pos="2520"/>
        <w:tab w:val="num" w:pos="4320"/>
      </w:tabs>
      <w:ind w:left="3600"/>
      <w:jc w:val="center"/>
    </w:pPr>
    <w:rPr>
      <w:rFonts w:ascii="Times New Roman" w:hAnsi="Times New Roman"/>
      <w:sz w:val="24"/>
      <w:lang w:val="en-GB"/>
    </w:rPr>
  </w:style>
  <w:style w:type="paragraph" w:styleId="DocumentMap">
    <w:name w:val="Document Map"/>
    <w:basedOn w:val="Normal"/>
    <w:semiHidden/>
    <w:rsid w:val="00A61F60"/>
    <w:pPr>
      <w:shd w:val="clear" w:color="auto" w:fill="000080"/>
    </w:pPr>
    <w:rPr>
      <w:rFonts w:ascii="Tahoma" w:hAnsi="Tahoma" w:cs="Tahoma"/>
    </w:rPr>
  </w:style>
  <w:style w:type="character" w:styleId="HTMLTypewriter">
    <w:name w:val="HTML Typewriter"/>
    <w:basedOn w:val="DefaultParagraphFont"/>
    <w:rsid w:val="00A61F60"/>
    <w:rPr>
      <w:rFonts w:ascii="Courier New" w:eastAsia="Courier New" w:hAnsi="Courier New" w:cs="Courier New" w:hint="default"/>
      <w:sz w:val="20"/>
      <w:szCs w:val="20"/>
    </w:rPr>
  </w:style>
  <w:style w:type="paragraph" w:customStyle="1" w:styleId="TableName">
    <w:name w:val="TableName"/>
    <w:autoRedefine/>
    <w:rsid w:val="00A61F60"/>
    <w:pPr>
      <w:ind w:firstLine="720"/>
      <w:jc w:val="center"/>
    </w:pPr>
    <w:rPr>
      <w:rFonts w:ascii="Verdana" w:hAnsi="Verdana"/>
      <w:b/>
      <w:sz w:val="32"/>
    </w:rPr>
  </w:style>
  <w:style w:type="paragraph" w:customStyle="1" w:styleId="Style4">
    <w:name w:val="Style4"/>
    <w:basedOn w:val="Heading2"/>
    <w:rsid w:val="00A61F60"/>
    <w:pPr>
      <w:numPr>
        <w:numId w:val="5"/>
      </w:numPr>
    </w:pPr>
    <w:rPr>
      <w:bCs/>
    </w:rPr>
  </w:style>
  <w:style w:type="paragraph" w:styleId="HTMLPreformatted">
    <w:name w:val="HTML Preformatted"/>
    <w:basedOn w:val="Normal"/>
    <w:rsid w:val="00A61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rFonts w:ascii="Courier New" w:eastAsia="Courier New" w:hAnsi="Courier New" w:cs="Courier New"/>
      <w:sz w:val="22"/>
    </w:rPr>
  </w:style>
  <w:style w:type="paragraph" w:customStyle="1" w:styleId="appendix0">
    <w:name w:val="appendix"/>
    <w:rsid w:val="00A61F60"/>
    <w:pPr>
      <w:jc w:val="center"/>
    </w:pPr>
    <w:rPr>
      <w:rFonts w:ascii="Arial" w:hAnsi="Arial"/>
      <w:b/>
      <w:sz w:val="72"/>
    </w:rPr>
  </w:style>
  <w:style w:type="table" w:styleId="TableGrid">
    <w:name w:val="Table Grid"/>
    <w:basedOn w:val="TableNormal"/>
    <w:rsid w:val="008B3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F0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0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2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Use%20Case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Specification.dot</Template>
  <TotalTime>67</TotalTime>
  <Pages>9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CASE, UTM</Company>
  <LinksUpToDate>false</LinksUpToDate>
  <CharactersWithSpaces>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Centre for Advanced Software Engineering</dc:creator>
  <cp:lastModifiedBy>adaakukisah</cp:lastModifiedBy>
  <cp:revision>26</cp:revision>
  <cp:lastPrinted>2008-06-02T06:51:00Z</cp:lastPrinted>
  <dcterms:created xsi:type="dcterms:W3CDTF">2020-11-19T02:39:00Z</dcterms:created>
  <dcterms:modified xsi:type="dcterms:W3CDTF">2020-11-19T03:45:00Z</dcterms:modified>
</cp:coreProperties>
</file>